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Pr="00431A3E" w:rsidRDefault="00D5413C">
      <w:pPr>
        <w:pStyle w:val="Photo"/>
        <w:rPr>
          <w:rFonts w:cs="Calibri"/>
        </w:rPr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</w:p>
    <w:p w:rsidR="00161DEE" w:rsidRPr="00431A3E" w:rsidRDefault="00161DEE" w:rsidP="00D5413C">
      <w:pPr>
        <w:pStyle w:val="Title"/>
        <w:rPr>
          <w:rFonts w:ascii="Calibri" w:hAnsi="Calibri" w:cs="Calibri"/>
          <w:color w:val="auto"/>
        </w:rPr>
      </w:pPr>
    </w:p>
    <w:p w:rsidR="00161DEE" w:rsidRPr="00431A3E" w:rsidRDefault="00161DEE" w:rsidP="00D5413C">
      <w:pPr>
        <w:pStyle w:val="Title"/>
        <w:rPr>
          <w:rFonts w:ascii="Calibri" w:hAnsi="Calibri" w:cs="Calibri"/>
          <w:color w:val="auto"/>
        </w:rPr>
      </w:pPr>
    </w:p>
    <w:p w:rsidR="001638F6" w:rsidRPr="00431A3E" w:rsidRDefault="00314A4A" w:rsidP="00D5413C">
      <w:pPr>
        <w:pStyle w:val="Title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Vote Count</w:t>
      </w:r>
    </w:p>
    <w:p w:rsidR="001638F6" w:rsidRPr="00431A3E" w:rsidRDefault="001638F6" w:rsidP="00D5413C">
      <w:pPr>
        <w:pStyle w:val="Subtitle"/>
        <w:rPr>
          <w:rFonts w:ascii="Calibri" w:hAnsi="Calibri" w:cs="Calibri"/>
        </w:rPr>
      </w:pPr>
    </w:p>
    <w:p w:rsidR="00161DEE" w:rsidRPr="00F12830" w:rsidRDefault="00FC7474" w:rsidP="00BB0CB1">
      <w:pPr>
        <w:pStyle w:val="ContactInfo"/>
        <w:jc w:val="center"/>
        <w:rPr>
          <w:rFonts w:ascii="Calibri" w:hAnsi="Calibri" w:cs="Calibri"/>
          <w:sz w:val="22"/>
        </w:rPr>
      </w:pPr>
      <w:r w:rsidRPr="00F12830">
        <w:rPr>
          <w:rFonts w:ascii="Calibri" w:hAnsi="Calibri" w:cs="Calibri"/>
          <w:sz w:val="22"/>
        </w:rPr>
        <w:t>Christian Bradford</w:t>
      </w:r>
      <w:r w:rsidR="00D5413C" w:rsidRPr="00F12830">
        <w:rPr>
          <w:rFonts w:ascii="Calibri" w:hAnsi="Calibri" w:cs="Calibri"/>
          <w:sz w:val="22"/>
        </w:rPr>
        <w:t xml:space="preserve"> | </w:t>
      </w:r>
      <w:r w:rsidRPr="00F12830">
        <w:rPr>
          <w:rFonts w:ascii="Calibri" w:hAnsi="Calibri" w:cs="Calibri"/>
          <w:sz w:val="22"/>
        </w:rPr>
        <w:t>DS</w:t>
      </w:r>
      <w:r w:rsidR="00314A4A" w:rsidRPr="00F12830">
        <w:rPr>
          <w:rFonts w:ascii="Calibri" w:hAnsi="Calibri" w:cs="Calibri"/>
          <w:sz w:val="22"/>
        </w:rPr>
        <w:t>&amp;A</w:t>
      </w:r>
      <w:r w:rsidRPr="00F12830">
        <w:rPr>
          <w:rFonts w:ascii="Calibri" w:hAnsi="Calibri" w:cs="Calibri"/>
          <w:sz w:val="22"/>
        </w:rPr>
        <w:t xml:space="preserve"> and Advanced Programming</w:t>
      </w:r>
      <w:r w:rsidR="00D5413C" w:rsidRPr="00F12830">
        <w:rPr>
          <w:rFonts w:ascii="Calibri" w:hAnsi="Calibri" w:cs="Calibri"/>
          <w:sz w:val="22"/>
        </w:rPr>
        <w:t xml:space="preserve"> | </w:t>
      </w:r>
      <w:r w:rsidR="00246DA6" w:rsidRPr="00F12830">
        <w:rPr>
          <w:rFonts w:ascii="Calibri" w:hAnsi="Calibri" w:cs="Calibri"/>
          <w:sz w:val="22"/>
        </w:rPr>
        <w:t>February</w:t>
      </w:r>
      <w:r w:rsidR="00314A4A" w:rsidRPr="00F12830">
        <w:rPr>
          <w:rFonts w:ascii="Calibri" w:hAnsi="Calibri" w:cs="Calibri"/>
          <w:sz w:val="22"/>
        </w:rPr>
        <w:t xml:space="preserve"> </w:t>
      </w:r>
      <w:r w:rsidR="00BB0CB1" w:rsidRPr="00F12830">
        <w:rPr>
          <w:rFonts w:ascii="Calibri" w:hAnsi="Calibri" w:cs="Calibri"/>
          <w:sz w:val="22"/>
        </w:rPr>
        <w:t>9</w:t>
      </w:r>
      <w:r w:rsidR="00BB0CB1" w:rsidRPr="00F12830">
        <w:rPr>
          <w:rFonts w:ascii="Calibri" w:hAnsi="Calibri" w:cs="Calibri"/>
          <w:sz w:val="22"/>
          <w:vertAlign w:val="superscript"/>
        </w:rPr>
        <w:t>th</w:t>
      </w:r>
      <w:r w:rsidRPr="00F12830">
        <w:rPr>
          <w:rFonts w:ascii="Calibri" w:hAnsi="Calibri" w:cs="Calibri"/>
          <w:sz w:val="22"/>
        </w:rPr>
        <w:t>, 2017</w:t>
      </w:r>
    </w:p>
    <w:p w:rsidR="0085513D" w:rsidRPr="00F12830" w:rsidRDefault="00161DEE" w:rsidP="00BB0CB1">
      <w:pPr>
        <w:pStyle w:val="ContactInfo"/>
        <w:jc w:val="center"/>
        <w:rPr>
          <w:rFonts w:ascii="Calibri" w:hAnsi="Calibri" w:cs="Calibri"/>
          <w:sz w:val="22"/>
        </w:rPr>
      </w:pPr>
      <w:r w:rsidRPr="00F12830">
        <w:rPr>
          <w:rFonts w:ascii="Calibri" w:hAnsi="Calibri" w:cs="Calibri"/>
          <w:sz w:val="22"/>
        </w:rPr>
        <w:t>C00223037 | Noel O Hara &amp; Aine Byrne</w:t>
      </w:r>
    </w:p>
    <w:p w:rsidR="0085513D" w:rsidRPr="00431A3E" w:rsidRDefault="0085513D" w:rsidP="003422FF">
      <w:pPr>
        <w:pStyle w:val="ContactInfo"/>
        <w:rPr>
          <w:rFonts w:cs="Calibri"/>
        </w:rPr>
      </w:pPr>
    </w:p>
    <w:p w:rsidR="0085513D" w:rsidRPr="00431A3E" w:rsidRDefault="0085513D" w:rsidP="003422FF">
      <w:pPr>
        <w:pStyle w:val="ContactInfo"/>
        <w:rPr>
          <w:rFonts w:cs="Calibri"/>
        </w:rPr>
      </w:pPr>
    </w:p>
    <w:p w:rsidR="0085513D" w:rsidRPr="00431A3E" w:rsidRDefault="0085513D" w:rsidP="003422FF">
      <w:pPr>
        <w:pStyle w:val="ContactInfo"/>
        <w:rPr>
          <w:rFonts w:cs="Calibri"/>
        </w:rPr>
      </w:pPr>
    </w:p>
    <w:p w:rsidR="0085513D" w:rsidRPr="00431A3E" w:rsidRDefault="0085513D" w:rsidP="003422FF">
      <w:pPr>
        <w:pStyle w:val="ContactInfo"/>
        <w:rPr>
          <w:rFonts w:cs="Calibri"/>
        </w:rPr>
      </w:pPr>
    </w:p>
    <w:p w:rsidR="0085513D" w:rsidRPr="00431A3E" w:rsidRDefault="0085513D" w:rsidP="003422FF">
      <w:pPr>
        <w:pStyle w:val="ContactInfo"/>
        <w:rPr>
          <w:rFonts w:cs="Calibri"/>
        </w:rPr>
      </w:pPr>
    </w:p>
    <w:p w:rsidR="0085513D" w:rsidRPr="00431A3E" w:rsidRDefault="0085513D" w:rsidP="003422FF">
      <w:pPr>
        <w:pStyle w:val="ContactInfo"/>
        <w:rPr>
          <w:rFonts w:cs="Calibri"/>
        </w:rPr>
      </w:pPr>
    </w:p>
    <w:p w:rsidR="0085513D" w:rsidRPr="00431A3E" w:rsidRDefault="0085513D" w:rsidP="003422FF">
      <w:pPr>
        <w:pStyle w:val="ContactInfo"/>
        <w:rPr>
          <w:rFonts w:cs="Calibri"/>
        </w:rPr>
      </w:pPr>
    </w:p>
    <w:p w:rsidR="0085513D" w:rsidRPr="00431A3E" w:rsidRDefault="0085513D" w:rsidP="003422FF">
      <w:pPr>
        <w:pStyle w:val="ContactInfo"/>
        <w:rPr>
          <w:rFonts w:cs="Calibri"/>
        </w:rPr>
      </w:pPr>
    </w:p>
    <w:p w:rsidR="0085513D" w:rsidRPr="00431A3E" w:rsidRDefault="0085513D" w:rsidP="003422FF">
      <w:pPr>
        <w:pStyle w:val="ContactInfo"/>
        <w:rPr>
          <w:rFonts w:cs="Calibri"/>
        </w:rPr>
      </w:pPr>
    </w:p>
    <w:p w:rsidR="0085513D" w:rsidRPr="00431A3E" w:rsidRDefault="0085513D" w:rsidP="003422FF">
      <w:pPr>
        <w:pStyle w:val="ContactInfo"/>
        <w:rPr>
          <w:rFonts w:cs="Calibri"/>
        </w:rPr>
      </w:pPr>
    </w:p>
    <w:p w:rsidR="0085513D" w:rsidRPr="00431A3E" w:rsidRDefault="0085513D" w:rsidP="003422FF">
      <w:pPr>
        <w:pStyle w:val="ContactInfo"/>
        <w:rPr>
          <w:rFonts w:cs="Calibri"/>
        </w:rPr>
      </w:pPr>
    </w:p>
    <w:p w:rsidR="0085513D" w:rsidRPr="00431A3E" w:rsidRDefault="0085513D" w:rsidP="003422FF">
      <w:pPr>
        <w:pStyle w:val="ContactInfo"/>
        <w:rPr>
          <w:rFonts w:cs="Calibri"/>
        </w:rPr>
      </w:pPr>
    </w:p>
    <w:p w:rsidR="0085513D" w:rsidRPr="00431A3E" w:rsidRDefault="0085513D" w:rsidP="003422FF">
      <w:pPr>
        <w:pStyle w:val="ContactInfo"/>
        <w:rPr>
          <w:rFonts w:cs="Calibri"/>
        </w:rPr>
      </w:pPr>
    </w:p>
    <w:p w:rsidR="0085513D" w:rsidRDefault="0085513D" w:rsidP="003422FF">
      <w:pPr>
        <w:pStyle w:val="ContactInfo"/>
        <w:rPr>
          <w:rFonts w:cs="Calibri"/>
        </w:rPr>
      </w:pPr>
    </w:p>
    <w:p w:rsidR="0030529F" w:rsidRDefault="0030529F" w:rsidP="003422FF">
      <w:pPr>
        <w:pStyle w:val="ContactInfo"/>
        <w:rPr>
          <w:rFonts w:cs="Calibri"/>
        </w:rPr>
      </w:pPr>
    </w:p>
    <w:p w:rsidR="0030529F" w:rsidRDefault="0030529F" w:rsidP="003422FF">
      <w:pPr>
        <w:pStyle w:val="ContactInfo"/>
        <w:rPr>
          <w:rFonts w:cs="Calibri"/>
        </w:rPr>
      </w:pPr>
    </w:p>
    <w:p w:rsidR="0030529F" w:rsidRDefault="0030529F" w:rsidP="003422FF">
      <w:pPr>
        <w:pStyle w:val="ContactInfo"/>
        <w:rPr>
          <w:rFonts w:cs="Calibri"/>
        </w:rPr>
      </w:pPr>
    </w:p>
    <w:p w:rsidR="0030529F" w:rsidRDefault="0030529F" w:rsidP="003422FF">
      <w:pPr>
        <w:pStyle w:val="ContactInfo"/>
        <w:rPr>
          <w:rFonts w:cs="Calibri"/>
        </w:rPr>
      </w:pPr>
    </w:p>
    <w:p w:rsidR="0030529F" w:rsidRDefault="0030529F" w:rsidP="003422FF">
      <w:pPr>
        <w:pStyle w:val="ContactInfo"/>
        <w:rPr>
          <w:rFonts w:cs="Calibri"/>
        </w:rPr>
      </w:pPr>
    </w:p>
    <w:p w:rsidR="0030529F" w:rsidRDefault="0030529F" w:rsidP="003422FF">
      <w:pPr>
        <w:pStyle w:val="ContactInfo"/>
        <w:rPr>
          <w:rFonts w:cs="Calibri"/>
        </w:rPr>
      </w:pPr>
    </w:p>
    <w:p w:rsidR="0030529F" w:rsidRDefault="0030529F" w:rsidP="003422FF">
      <w:pPr>
        <w:pStyle w:val="ContactInfo"/>
        <w:rPr>
          <w:rFonts w:cs="Calibri"/>
        </w:rPr>
      </w:pPr>
    </w:p>
    <w:p w:rsidR="0030529F" w:rsidRDefault="0030529F" w:rsidP="003422FF">
      <w:pPr>
        <w:pStyle w:val="ContactInfo"/>
        <w:rPr>
          <w:rFonts w:cs="Calibri"/>
        </w:rPr>
      </w:pPr>
    </w:p>
    <w:p w:rsidR="0030529F" w:rsidRDefault="0030529F" w:rsidP="003422FF">
      <w:pPr>
        <w:pStyle w:val="ContactInfo"/>
        <w:rPr>
          <w:rFonts w:cs="Calibri"/>
        </w:rPr>
      </w:pPr>
    </w:p>
    <w:p w:rsidR="0030529F" w:rsidRDefault="0030529F" w:rsidP="003422FF">
      <w:pPr>
        <w:pStyle w:val="ContactInfo"/>
        <w:rPr>
          <w:rFonts w:cs="Calibri"/>
        </w:rPr>
      </w:pPr>
    </w:p>
    <w:p w:rsidR="0030529F" w:rsidRPr="00431A3E" w:rsidRDefault="0030529F" w:rsidP="003422FF">
      <w:pPr>
        <w:pStyle w:val="ContactInfo"/>
        <w:rPr>
          <w:rFonts w:cs="Calibri"/>
        </w:rPr>
      </w:pPr>
    </w:p>
    <w:p w:rsidR="0085513D" w:rsidRPr="00431A3E" w:rsidRDefault="0085513D" w:rsidP="003422FF">
      <w:pPr>
        <w:pStyle w:val="ContactInfo"/>
        <w:rPr>
          <w:rFonts w:cs="Calibri"/>
        </w:rPr>
      </w:pPr>
    </w:p>
    <w:p w:rsidR="0085513D" w:rsidRDefault="0085513D" w:rsidP="003422FF">
      <w:pPr>
        <w:pStyle w:val="ContactInfo"/>
        <w:rPr>
          <w:rFonts w:cs="Calibri"/>
        </w:rPr>
      </w:pPr>
    </w:p>
    <w:p w:rsidR="0030529F" w:rsidRPr="00431A3E" w:rsidRDefault="0030529F" w:rsidP="003422FF">
      <w:pPr>
        <w:pStyle w:val="ContactInfo"/>
        <w:rPr>
          <w:rFonts w:cs="Calibri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0337512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noProof/>
        </w:rPr>
      </w:sdtEndPr>
      <w:sdtContent>
        <w:p w:rsidR="0085513D" w:rsidRPr="00431A3E" w:rsidRDefault="0085513D">
          <w:pPr>
            <w:pStyle w:val="TOCHeading"/>
            <w:rPr>
              <w:color w:val="auto"/>
            </w:rPr>
          </w:pPr>
          <w:r w:rsidRPr="00431A3E">
            <w:rPr>
              <w:color w:val="auto"/>
            </w:rPr>
            <w:t>Conte</w:t>
          </w:r>
          <w:bookmarkStart w:id="5" w:name="_GoBack"/>
          <w:bookmarkEnd w:id="5"/>
          <w:r w:rsidRPr="00431A3E">
            <w:rPr>
              <w:color w:val="auto"/>
            </w:rPr>
            <w:t>nts</w:t>
          </w:r>
        </w:p>
        <w:p w:rsidR="00F12830" w:rsidRDefault="0085513D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lang w:val="en-CA" w:eastAsia="en-CA"/>
            </w:rPr>
          </w:pPr>
          <w:r w:rsidRPr="00431A3E">
            <w:fldChar w:fldCharType="begin"/>
          </w:r>
          <w:r w:rsidRPr="00431A3E">
            <w:instrText xml:space="preserve"> TOC \o "1-3" \h \z \u </w:instrText>
          </w:r>
          <w:r w:rsidRPr="00431A3E">
            <w:fldChar w:fldCharType="separate"/>
          </w:r>
          <w:hyperlink w:anchor="_Toc505783428" w:history="1">
            <w:r w:rsidR="00F12830" w:rsidRPr="001A79EF">
              <w:rPr>
                <w:rStyle w:val="Hyperlink"/>
                <w:rFonts w:cs="Calibri"/>
                <w:noProof/>
              </w:rPr>
              <w:t>Introduction</w:t>
            </w:r>
            <w:r w:rsidR="00F12830">
              <w:rPr>
                <w:noProof/>
                <w:webHidden/>
              </w:rPr>
              <w:tab/>
            </w:r>
            <w:r w:rsidR="00F12830">
              <w:rPr>
                <w:noProof/>
                <w:webHidden/>
              </w:rPr>
              <w:fldChar w:fldCharType="begin"/>
            </w:r>
            <w:r w:rsidR="00F12830">
              <w:rPr>
                <w:noProof/>
                <w:webHidden/>
              </w:rPr>
              <w:instrText xml:space="preserve"> PAGEREF _Toc505783428 \h </w:instrText>
            </w:r>
            <w:r w:rsidR="00F12830">
              <w:rPr>
                <w:noProof/>
                <w:webHidden/>
              </w:rPr>
            </w:r>
            <w:r w:rsidR="00F12830">
              <w:rPr>
                <w:noProof/>
                <w:webHidden/>
              </w:rPr>
              <w:fldChar w:fldCharType="separate"/>
            </w:r>
            <w:r w:rsidR="00F12830">
              <w:rPr>
                <w:noProof/>
                <w:webHidden/>
              </w:rPr>
              <w:t>2</w:t>
            </w:r>
            <w:r w:rsidR="00F12830">
              <w:rPr>
                <w:noProof/>
                <w:webHidden/>
              </w:rPr>
              <w:fldChar w:fldCharType="end"/>
            </w:r>
          </w:hyperlink>
        </w:p>
        <w:p w:rsidR="00F12830" w:rsidRDefault="00F12830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lang w:val="en-CA" w:eastAsia="en-CA"/>
            </w:rPr>
          </w:pPr>
          <w:hyperlink w:anchor="_Toc505783429" w:history="1">
            <w:r w:rsidRPr="001A79EF">
              <w:rPr>
                <w:rStyle w:val="Hyperlink"/>
                <w:rFonts w:cs="Calibri"/>
                <w:noProof/>
              </w:rPr>
              <w:t>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30" w:rsidRDefault="00F12830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lang w:val="en-CA" w:eastAsia="en-CA"/>
            </w:rPr>
          </w:pPr>
          <w:hyperlink w:anchor="_Toc505783430" w:history="1">
            <w:r w:rsidRPr="001A79EF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30" w:rsidRDefault="00F12830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lang w:val="en-CA" w:eastAsia="en-CA"/>
            </w:rPr>
          </w:pPr>
          <w:hyperlink w:anchor="_Toc505783431" w:history="1">
            <w:r w:rsidRPr="001A79EF">
              <w:rPr>
                <w:rStyle w:val="Hyperlink"/>
                <w:noProof/>
              </w:rPr>
              <w:t>C++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30" w:rsidRDefault="00F12830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lang w:val="en-CA" w:eastAsia="en-CA"/>
            </w:rPr>
          </w:pPr>
          <w:hyperlink w:anchor="_Toc505783432" w:history="1">
            <w:r w:rsidRPr="001A79EF">
              <w:rPr>
                <w:rStyle w:val="Hyperlink"/>
                <w:noProof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30" w:rsidRDefault="00F12830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lang w:val="en-CA" w:eastAsia="en-CA"/>
            </w:rPr>
          </w:pPr>
          <w:hyperlink w:anchor="_Toc505783433" w:history="1">
            <w:r w:rsidRPr="001A79EF">
              <w:rPr>
                <w:rStyle w:val="Hyperlink"/>
                <w:noProof/>
              </w:rPr>
              <w:t>Candidate.h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30" w:rsidRDefault="00F12830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lang w:val="en-CA" w:eastAsia="en-CA"/>
            </w:rPr>
          </w:pPr>
          <w:hyperlink w:anchor="_Toc505783434" w:history="1">
            <w:r w:rsidRPr="001A79EF">
              <w:rPr>
                <w:rStyle w:val="Hyperlink"/>
                <w:noProof/>
              </w:rPr>
              <w:t>Candidate.cpp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30" w:rsidRDefault="00F12830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lang w:val="en-CA" w:eastAsia="en-CA"/>
            </w:rPr>
          </w:pPr>
          <w:hyperlink w:anchor="_Toc505783435" w:history="1">
            <w:r w:rsidRPr="001A79EF">
              <w:rPr>
                <w:rStyle w:val="Hyperlink"/>
                <w:noProof/>
              </w:rPr>
              <w:t>BallotPaper.h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30" w:rsidRDefault="00F12830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lang w:val="en-CA" w:eastAsia="en-CA"/>
            </w:rPr>
          </w:pPr>
          <w:hyperlink w:anchor="_Toc505783436" w:history="1">
            <w:r w:rsidRPr="001A79EF">
              <w:rPr>
                <w:rStyle w:val="Hyperlink"/>
                <w:noProof/>
              </w:rPr>
              <w:t>BallotPaper.cpp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30" w:rsidRDefault="00F12830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lang w:val="en-CA" w:eastAsia="en-CA"/>
            </w:rPr>
          </w:pPr>
          <w:hyperlink w:anchor="_Toc505783437" w:history="1">
            <w:r w:rsidRPr="001A79EF">
              <w:rPr>
                <w:rStyle w:val="Hyperlink"/>
                <w:noProof/>
              </w:rPr>
              <w:t>VoteCounter.h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30" w:rsidRDefault="00F12830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lang w:val="en-CA" w:eastAsia="en-CA"/>
            </w:rPr>
          </w:pPr>
          <w:hyperlink w:anchor="_Toc505783438" w:history="1">
            <w:r w:rsidRPr="001A79EF">
              <w:rPr>
                <w:rStyle w:val="Hyperlink"/>
                <w:noProof/>
              </w:rPr>
              <w:t>VoteCounter.cpp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30" w:rsidRDefault="00F12830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lang w:val="en-CA" w:eastAsia="en-CA"/>
            </w:rPr>
          </w:pPr>
          <w:hyperlink w:anchor="_Toc505783439" w:history="1">
            <w:r w:rsidRPr="001A79EF">
              <w:rPr>
                <w:rStyle w:val="Hyperlink"/>
                <w:noProof/>
              </w:rPr>
              <w:t>Descriptions of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30" w:rsidRDefault="00F12830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lang w:val="en-CA" w:eastAsia="en-CA"/>
            </w:rPr>
          </w:pPr>
          <w:hyperlink w:anchor="_Toc505783440" w:history="1">
            <w:r w:rsidRPr="001A79EF">
              <w:rPr>
                <w:rStyle w:val="Hyperlink"/>
                <w:noProof/>
              </w:rPr>
              <w:t>Candidate.h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30" w:rsidRDefault="00F12830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lang w:val="en-CA" w:eastAsia="en-CA"/>
            </w:rPr>
          </w:pPr>
          <w:hyperlink w:anchor="_Toc505783441" w:history="1">
            <w:r w:rsidRPr="001A79EF">
              <w:rPr>
                <w:rStyle w:val="Hyperlink"/>
                <w:noProof/>
                <w:lang w:val="en-CA"/>
              </w:rPr>
              <w:t>BallotPapers.h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30" w:rsidRDefault="00F12830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lang w:val="en-CA" w:eastAsia="en-CA"/>
            </w:rPr>
          </w:pPr>
          <w:hyperlink w:anchor="_Toc505783442" w:history="1">
            <w:r w:rsidRPr="001A79EF">
              <w:rPr>
                <w:rStyle w:val="Hyperlink"/>
                <w:noProof/>
                <w:lang w:val="en-CA"/>
              </w:rPr>
              <w:t>VoteCounter.h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30" w:rsidRDefault="00F12830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lang w:val="en-CA" w:eastAsia="en-CA"/>
            </w:rPr>
          </w:pPr>
          <w:hyperlink w:anchor="_Toc505783443" w:history="1">
            <w:r w:rsidRPr="001A79EF">
              <w:rPr>
                <w:rStyle w:val="Hyperlink"/>
                <w:noProof/>
              </w:rPr>
              <w:t>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30" w:rsidRDefault="00F12830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lang w:val="en-CA" w:eastAsia="en-CA"/>
            </w:rPr>
          </w:pPr>
          <w:hyperlink w:anchor="_Toc505783444" w:history="1">
            <w:r w:rsidRPr="001A79EF">
              <w:rPr>
                <w:rStyle w:val="Hyperlink"/>
                <w:noProof/>
              </w:rPr>
              <w:t>Sample Execution (5 Candidates, 17 Voters)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30" w:rsidRDefault="00F12830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lang w:val="en-CA" w:eastAsia="en-CA"/>
            </w:rPr>
          </w:pPr>
          <w:hyperlink w:anchor="_Toc505783445" w:history="1">
            <w:r w:rsidRPr="001A79EF">
              <w:rPr>
                <w:rStyle w:val="Hyperlink"/>
                <w:noProof/>
              </w:rPr>
              <w:t>Sample Execution (3 Candidates, 4 Voters)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13D" w:rsidRPr="00431A3E" w:rsidRDefault="0085513D">
          <w:r w:rsidRPr="00431A3E">
            <w:rPr>
              <w:b/>
              <w:bCs/>
              <w:noProof/>
            </w:rPr>
            <w:fldChar w:fldCharType="end"/>
          </w:r>
        </w:p>
      </w:sdtContent>
    </w:sdt>
    <w:p w:rsidR="003422FF" w:rsidRPr="00431A3E" w:rsidRDefault="003422FF" w:rsidP="003422FF">
      <w:pPr>
        <w:pStyle w:val="ContactInfo"/>
        <w:rPr>
          <w:rFonts w:cs="Calibri"/>
        </w:rPr>
      </w:pPr>
      <w:r w:rsidRPr="00431A3E">
        <w:rPr>
          <w:rFonts w:cs="Calibri"/>
        </w:rPr>
        <w:br w:type="page"/>
      </w:r>
    </w:p>
    <w:p w:rsidR="00431A3E" w:rsidRPr="00431A3E" w:rsidRDefault="00431A3E">
      <w:pPr>
        <w:pStyle w:val="Heading1"/>
        <w:rPr>
          <w:rFonts w:ascii="Calibri" w:hAnsi="Calibri" w:cs="Calibri"/>
          <w:color w:val="auto"/>
        </w:rPr>
      </w:pPr>
      <w:bookmarkStart w:id="6" w:name="_Toc505783428"/>
      <w:r w:rsidRPr="00431A3E">
        <w:rPr>
          <w:rFonts w:ascii="Calibri" w:hAnsi="Calibri" w:cs="Calibri"/>
          <w:color w:val="auto"/>
        </w:rPr>
        <w:lastRenderedPageBreak/>
        <w:t>Introduction</w:t>
      </w:r>
      <w:bookmarkEnd w:id="6"/>
    </w:p>
    <w:p w:rsidR="00431A3E" w:rsidRPr="004D396D" w:rsidRDefault="00431A3E" w:rsidP="00431A3E">
      <w:pPr>
        <w:rPr>
          <w:rFonts w:cs="Calibri"/>
        </w:rPr>
      </w:pPr>
      <w:r w:rsidRPr="004D396D">
        <w:rPr>
          <w:rFonts w:cs="Calibri"/>
        </w:rPr>
        <w:t xml:space="preserve">This assessment was commissioned by the Institute of Technology Carlow.  For the classes of Advanced Programming and Discrete Structures and Algorithms under the supervision of Aine </w:t>
      </w:r>
      <w:r w:rsidR="00246DA6" w:rsidRPr="004D396D">
        <w:rPr>
          <w:rFonts w:cs="Calibri"/>
        </w:rPr>
        <w:t>Byrne</w:t>
      </w:r>
      <w:r w:rsidRPr="004D396D">
        <w:rPr>
          <w:rFonts w:cs="Calibri"/>
        </w:rPr>
        <w:t xml:space="preserve"> and Noel O Hara.   </w:t>
      </w:r>
    </w:p>
    <w:p w:rsidR="001638F6" w:rsidRPr="00431A3E" w:rsidRDefault="00161DEE">
      <w:pPr>
        <w:pStyle w:val="Heading1"/>
        <w:rPr>
          <w:rFonts w:ascii="Calibri" w:hAnsi="Calibri" w:cs="Calibri"/>
          <w:color w:val="auto"/>
        </w:rPr>
      </w:pPr>
      <w:bookmarkStart w:id="7" w:name="_Toc505783429"/>
      <w:r w:rsidRPr="00431A3E">
        <w:rPr>
          <w:rFonts w:ascii="Calibri" w:hAnsi="Calibri" w:cs="Calibri"/>
          <w:color w:val="auto"/>
        </w:rPr>
        <w:t>The Problem</w:t>
      </w:r>
      <w:bookmarkEnd w:id="7"/>
    </w:p>
    <w:bookmarkEnd w:id="0"/>
    <w:bookmarkEnd w:id="1"/>
    <w:bookmarkEnd w:id="2"/>
    <w:bookmarkEnd w:id="3"/>
    <w:bookmarkEnd w:id="4"/>
    <w:p w:rsidR="00246DA6" w:rsidRPr="00246DA6" w:rsidRDefault="00246DA6" w:rsidP="00246DA6">
      <w:pPr>
        <w:jc w:val="both"/>
        <w:rPr>
          <w:rFonts w:cs="Calibri"/>
          <w:spacing w:val="14"/>
        </w:rPr>
      </w:pPr>
      <w:r w:rsidRPr="00246DA6">
        <w:rPr>
          <w:rFonts w:cs="Calibri"/>
          <w:spacing w:val="11"/>
        </w:rPr>
        <w:t xml:space="preserve">Complete a vote-counting application for a simple electoral </w:t>
      </w:r>
      <w:r w:rsidRPr="00246DA6">
        <w:rPr>
          <w:rFonts w:cs="Calibri"/>
          <w:spacing w:val="7"/>
        </w:rPr>
        <w:t xml:space="preserve">system based in single-seat constituencies. There are </w:t>
      </w:r>
      <w:r>
        <w:rPr>
          <w:rFonts w:cs="Calibri"/>
          <w:spacing w:val="7"/>
        </w:rPr>
        <w:t>any number of</w:t>
      </w:r>
      <w:r w:rsidRPr="00246DA6">
        <w:rPr>
          <w:rFonts w:cs="Calibri"/>
          <w:spacing w:val="7"/>
        </w:rPr>
        <w:t xml:space="preserve"> candidates, one which</w:t>
      </w:r>
      <w:r w:rsidRPr="00246DA6">
        <w:rPr>
          <w:rFonts w:cs="Calibri"/>
          <w:spacing w:val="10"/>
        </w:rPr>
        <w:t xml:space="preserve"> will be elected. Each voter scores the candidates in order of preference 1, 2, 3 </w:t>
      </w:r>
      <w:r w:rsidRPr="00246DA6">
        <w:rPr>
          <w:rFonts w:cs="Calibri"/>
        </w:rPr>
        <w:t xml:space="preserve">etc. </w:t>
      </w:r>
      <w:r w:rsidRPr="00246DA6">
        <w:rPr>
          <w:rFonts w:cs="Calibri"/>
          <w:spacing w:val="8"/>
        </w:rPr>
        <w:t>on a ballot paper. During the count, each ballot paper is distributed initially to the can</w:t>
      </w:r>
      <w:r w:rsidRPr="00246DA6">
        <w:rPr>
          <w:rFonts w:cs="Calibri"/>
          <w:spacing w:val="8"/>
        </w:rPr>
        <w:softHyphen/>
      </w:r>
      <w:r w:rsidRPr="00246DA6">
        <w:rPr>
          <w:rFonts w:cs="Calibri"/>
          <w:spacing w:val="7"/>
        </w:rPr>
        <w:t xml:space="preserve">didate who received the highest preference on that paper. Once this is done, candidates </w:t>
      </w:r>
      <w:r w:rsidRPr="00246DA6">
        <w:rPr>
          <w:rFonts w:cs="Calibri"/>
          <w:spacing w:val="9"/>
        </w:rPr>
        <w:t xml:space="preserve">are eliminated one by one until only one remains, the last remaining candidate being </w:t>
      </w:r>
      <w:r w:rsidRPr="00246DA6">
        <w:rPr>
          <w:rFonts w:cs="Calibri"/>
          <w:spacing w:val="11"/>
        </w:rPr>
        <w:t xml:space="preserve">deemed the winner. At each elimination the candidate with the lowest number of votes </w:t>
      </w:r>
      <w:r w:rsidRPr="00246DA6">
        <w:rPr>
          <w:rFonts w:cs="Calibri"/>
          <w:spacing w:val="9"/>
        </w:rPr>
        <w:t xml:space="preserve">is chosen and his votes are re-distributed among the remaining candidates, with each voting paper being awarded to the remaining candidate with the highest preference on </w:t>
      </w:r>
      <w:r w:rsidRPr="00246DA6">
        <w:rPr>
          <w:rFonts w:cs="Calibri"/>
          <w:spacing w:val="14"/>
        </w:rPr>
        <w:t>that ballot paper.</w:t>
      </w:r>
      <w:r w:rsidR="00FD3B2D">
        <w:rPr>
          <w:rFonts w:cs="Calibri"/>
          <w:spacing w:val="14"/>
        </w:rPr>
        <w:t xml:space="preserve">  </w:t>
      </w:r>
      <w:r w:rsidRPr="00246DA6">
        <w:rPr>
          <w:rFonts w:cs="Calibri"/>
          <w:spacing w:val="14"/>
        </w:rPr>
        <w:t>All ties are solved by random choice.</w:t>
      </w:r>
    </w:p>
    <w:p w:rsidR="001638F6" w:rsidRPr="00431A3E" w:rsidRDefault="00161DEE" w:rsidP="00161DEE">
      <w:pPr>
        <w:pStyle w:val="Heading1"/>
        <w:rPr>
          <w:rFonts w:ascii="Calibri" w:hAnsi="Calibri"/>
          <w:color w:val="auto"/>
        </w:rPr>
      </w:pPr>
      <w:bookmarkStart w:id="8" w:name="_Toc505783430"/>
      <w:r w:rsidRPr="00431A3E">
        <w:rPr>
          <w:rFonts w:ascii="Calibri" w:hAnsi="Calibri"/>
          <w:color w:val="auto"/>
        </w:rPr>
        <w:t>Data Structures</w:t>
      </w:r>
      <w:bookmarkEnd w:id="8"/>
      <w:r w:rsidRPr="00431A3E">
        <w:rPr>
          <w:rFonts w:ascii="Calibri" w:hAnsi="Calibri"/>
          <w:color w:val="auto"/>
        </w:rPr>
        <w:t xml:space="preserve"> </w:t>
      </w:r>
    </w:p>
    <w:p w:rsidR="00DB78AC" w:rsidRDefault="00161DEE" w:rsidP="004D396D">
      <w:r w:rsidRPr="00431A3E">
        <w:t xml:space="preserve">The data structures that are used, in my solution, to solve the solution are: </w:t>
      </w:r>
      <w:r w:rsidR="00800409">
        <w:t xml:space="preserve"> maps</w:t>
      </w:r>
      <w:r w:rsidR="0028423A">
        <w:t>, arrays and,</w:t>
      </w:r>
      <w:r w:rsidR="00800409">
        <w:t xml:space="preserve"> lists.  </w:t>
      </w:r>
      <w:r w:rsidR="0028423A">
        <w:t xml:space="preserve">I </w:t>
      </w:r>
      <w:r w:rsidR="00013999">
        <w:t xml:space="preserve">only </w:t>
      </w:r>
      <w:r w:rsidR="0028423A">
        <w:t>used the map data structure inside of the BallotPaper class.</w:t>
      </w:r>
      <w:r w:rsidR="00013999">
        <w:t xml:space="preserve">  The map data structure allows me to easily store </w:t>
      </w:r>
      <w:r w:rsidR="008F3A8A">
        <w:t>all</w:t>
      </w:r>
      <w:r w:rsidR="00013999">
        <w:t xml:space="preserve"> the preferences of all the candidates by using the preference index as the key and the value that matches the key is the Candidate.  </w:t>
      </w:r>
      <w:r w:rsidR="00E31551">
        <w:t xml:space="preserve">The array data structure type is only used to store strings in various parts of the code.  </w:t>
      </w:r>
      <w:r w:rsidR="00AC48F4">
        <w:t xml:space="preserve">I use a helper class called CandidateVotes that has two properties: A Candidate and a list of BallotPapers that the Candidate owns.  </w:t>
      </w:r>
    </w:p>
    <w:p w:rsidR="00E041D5" w:rsidRPr="00431A3E" w:rsidRDefault="00E31551" w:rsidP="004D396D">
      <w:r>
        <w:t>The list data structure is the most important part of my solution</w:t>
      </w:r>
      <w:r w:rsidR="00EF08CE">
        <w:t xml:space="preserve">.  </w:t>
      </w:r>
      <w:r w:rsidR="00123970">
        <w:t xml:space="preserve">The </w:t>
      </w:r>
      <w:r w:rsidR="00AC48F4">
        <w:t xml:space="preserve">list is a doubly linked list.  I use the list to hold all the running Candidates and the BallotPapers that are used in the voting process.  </w:t>
      </w:r>
      <w:r w:rsidR="00AB5DF0">
        <w:t xml:space="preserve">I also have a list of CandidateVotes that contains all the information about which candidates are left in the race, they haven’t been removed from the race.  </w:t>
      </w:r>
    </w:p>
    <w:p w:rsidR="0040016F" w:rsidRPr="00431A3E" w:rsidRDefault="0040016F" w:rsidP="0040016F">
      <w:pPr>
        <w:pStyle w:val="Heading1"/>
        <w:rPr>
          <w:color w:val="auto"/>
        </w:rPr>
      </w:pPr>
      <w:bookmarkStart w:id="9" w:name="_Toc505783431"/>
      <w:r w:rsidRPr="00431A3E">
        <w:rPr>
          <w:color w:val="auto"/>
        </w:rPr>
        <w:t>C++ Code</w:t>
      </w:r>
      <w:bookmarkEnd w:id="9"/>
    </w:p>
    <w:p w:rsidR="0040016F" w:rsidRDefault="0040016F" w:rsidP="0040016F">
      <w:r w:rsidRPr="00431A3E">
        <w:t xml:space="preserve">This is the source code for the </w:t>
      </w:r>
      <w:r w:rsidR="007512E4">
        <w:t>vote count problem</w:t>
      </w:r>
      <w:r w:rsidRPr="00431A3E">
        <w:t>.</w:t>
      </w:r>
      <w:r w:rsidR="007512E4">
        <w:t xml:space="preserve">  The code is separated into </w:t>
      </w:r>
      <w:r w:rsidR="006263B7">
        <w:t xml:space="preserve">seven different files.  I also will show a sample input file that is used in the program if you wanted to load a file into it.  </w:t>
      </w:r>
    </w:p>
    <w:p w:rsidR="006263B7" w:rsidRPr="006263B7" w:rsidRDefault="006263B7" w:rsidP="006263B7">
      <w:pPr>
        <w:pStyle w:val="Heading2"/>
      </w:pPr>
      <w:bookmarkStart w:id="10" w:name="_Toc505783432"/>
      <w:r w:rsidRPr="006263B7">
        <w:t>main.cpp</w:t>
      </w:r>
      <w:bookmarkEnd w:id="10"/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>//Christian Bradford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>//C00223037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 xml:space="preserve">//Joint </w:t>
      </w:r>
      <w:r w:rsidR="009804CB" w:rsidRPr="006263B7">
        <w:rPr>
          <w:rFonts w:ascii="Consolas" w:hAnsi="Consolas" w:cs="Consolas"/>
          <w:color w:val="008000"/>
          <w:sz w:val="16"/>
          <w:szCs w:val="16"/>
          <w:lang w:val="en-CA"/>
        </w:rPr>
        <w:t>As</w:t>
      </w:r>
      <w:r w:rsidR="009804CB">
        <w:rPr>
          <w:rFonts w:ascii="Consolas" w:hAnsi="Consolas" w:cs="Consolas"/>
          <w:color w:val="008000"/>
          <w:sz w:val="16"/>
          <w:szCs w:val="16"/>
          <w:lang w:val="en-CA"/>
        </w:rPr>
        <w:t>signment</w:t>
      </w: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 xml:space="preserve"> 2 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lastRenderedPageBreak/>
        <w:t>#include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6263B7">
        <w:rPr>
          <w:rFonts w:ascii="Consolas" w:hAnsi="Consolas" w:cs="Consolas"/>
          <w:color w:val="A31515"/>
          <w:sz w:val="16"/>
          <w:szCs w:val="16"/>
          <w:lang w:val="en-CA"/>
        </w:rPr>
        <w:t>&lt;iostream&gt;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t>#include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6263B7">
        <w:rPr>
          <w:rFonts w:ascii="Consolas" w:hAnsi="Consolas" w:cs="Consolas"/>
          <w:color w:val="A31515"/>
          <w:sz w:val="16"/>
          <w:szCs w:val="16"/>
          <w:lang w:val="en-CA"/>
        </w:rPr>
        <w:t>"VoteCounter.h"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main(</w:t>
      </w:r>
      <w:proofErr w:type="gramEnd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VoteCounter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voteCounter;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  <w:t>voteCounter.Start();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  <w:t>system(</w:t>
      </w:r>
      <w:r w:rsidRPr="006263B7">
        <w:rPr>
          <w:rFonts w:ascii="Consolas" w:hAnsi="Consolas" w:cs="Consolas"/>
          <w:color w:val="A31515"/>
          <w:sz w:val="16"/>
          <w:szCs w:val="16"/>
          <w:lang w:val="en-CA"/>
        </w:rPr>
        <w:t>"pause"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0;</w:t>
      </w:r>
    </w:p>
    <w:p w:rsidR="006263B7" w:rsidRPr="006263B7" w:rsidRDefault="006263B7" w:rsidP="006263B7">
      <w:pPr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6263B7" w:rsidRDefault="002252F0" w:rsidP="006263B7">
      <w:pPr>
        <w:pStyle w:val="Heading2"/>
      </w:pPr>
      <w:bookmarkStart w:id="11" w:name="_Toc505783433"/>
      <w:r>
        <w:t>Candidate</w:t>
      </w:r>
      <w:r w:rsidR="006263B7">
        <w:t>.h</w:t>
      </w:r>
      <w:bookmarkEnd w:id="11"/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>//Christian Bradford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>//C00223037</w:t>
      </w:r>
    </w:p>
    <w:p w:rsid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 xml:space="preserve">//Joint </w:t>
      </w:r>
      <w:r w:rsidR="009804CB" w:rsidRPr="006263B7">
        <w:rPr>
          <w:rFonts w:ascii="Consolas" w:hAnsi="Consolas" w:cs="Consolas"/>
          <w:color w:val="008000"/>
          <w:sz w:val="16"/>
          <w:szCs w:val="16"/>
          <w:lang w:val="en-CA"/>
        </w:rPr>
        <w:t>As</w:t>
      </w:r>
      <w:r w:rsidR="009804CB">
        <w:rPr>
          <w:rFonts w:ascii="Consolas" w:hAnsi="Consolas" w:cs="Consolas"/>
          <w:color w:val="008000"/>
          <w:sz w:val="16"/>
          <w:szCs w:val="16"/>
          <w:lang w:val="en-CA"/>
        </w:rPr>
        <w:t>signment</w:t>
      </w: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 xml:space="preserve"> 2 </w:t>
      </w:r>
    </w:p>
    <w:p w:rsidR="002252F0" w:rsidRPr="006263B7" w:rsidRDefault="002252F0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t>#include</w:t>
      </w:r>
      <w:r w:rsidRPr="006263B7">
        <w:rPr>
          <w:rFonts w:ascii="Consolas" w:hAnsi="Consolas" w:cs="Consolas"/>
          <w:color w:val="A31515"/>
          <w:sz w:val="16"/>
          <w:szCs w:val="16"/>
          <w:lang w:val="en-CA"/>
        </w:rPr>
        <w:t>&lt;string&gt;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t>#pragma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t>once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FF"/>
          <w:sz w:val="16"/>
          <w:szCs w:val="16"/>
          <w:lang w:val="en-CA"/>
        </w:rPr>
        <w:t>class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FF"/>
          <w:sz w:val="16"/>
          <w:szCs w:val="16"/>
          <w:lang w:val="en-CA"/>
        </w:rPr>
        <w:t>public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: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  <w:t>Creates a new candidate with the name and party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  <w:t>@param name of the Candidate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  <w:t>@param party of the Candidate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Candidate(</w:t>
      </w:r>
      <w:proofErr w:type="gramEnd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t>name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, std::</w:t>
      </w:r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t>party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Candidate(</w:t>
      </w:r>
      <w:proofErr w:type="gramEnd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) {}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  <w:t>~</w:t>
      </w:r>
      <w:proofErr w:type="gramStart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Candidate(</w:t>
      </w:r>
      <w:proofErr w:type="gramEnd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) {}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  <w:t>@return the name of the Candidate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6263B7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getName();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  <w:t>@return the party of the Candidate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getParty();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  <w:t>@param name sets the name of the Candidate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setName(</w:t>
      </w:r>
      <w:proofErr w:type="gramEnd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t>name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  <w:t>@param party sets the party of the Candidate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setParty(</w:t>
      </w:r>
      <w:proofErr w:type="gramEnd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t>party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  <w:t>Allows you to compare the names of the Candidates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00FF"/>
          <w:sz w:val="16"/>
          <w:szCs w:val="16"/>
          <w:lang w:val="en-CA"/>
        </w:rPr>
        <w:t>bool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6263B7">
        <w:rPr>
          <w:rFonts w:ascii="Consolas" w:hAnsi="Consolas" w:cs="Consolas"/>
          <w:color w:val="008080"/>
          <w:sz w:val="16"/>
          <w:szCs w:val="16"/>
          <w:lang w:val="en-CA"/>
        </w:rPr>
        <w:t>operator==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&amp;</w:t>
      </w:r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t>d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  <w:t>Allows you to compare the names of the Candidates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00FF"/>
          <w:sz w:val="16"/>
          <w:szCs w:val="16"/>
          <w:lang w:val="en-CA"/>
        </w:rPr>
        <w:t>bool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6263B7">
        <w:rPr>
          <w:rFonts w:ascii="Consolas" w:hAnsi="Consolas" w:cs="Consolas"/>
          <w:color w:val="008080"/>
          <w:sz w:val="16"/>
          <w:szCs w:val="16"/>
          <w:lang w:val="en-CA"/>
        </w:rPr>
        <w:t>operator!=</w:t>
      </w:r>
      <w:proofErr w:type="gramEnd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&amp;</w:t>
      </w:r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t>d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FF"/>
          <w:sz w:val="16"/>
          <w:szCs w:val="16"/>
          <w:lang w:val="en-CA"/>
        </w:rPr>
        <w:t>private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: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_name;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_party;</w:t>
      </w:r>
    </w:p>
    <w:p w:rsidR="006263B7" w:rsidRDefault="006263B7" w:rsidP="006263B7">
      <w:pPr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};</w:t>
      </w:r>
    </w:p>
    <w:p w:rsidR="006263B7" w:rsidRDefault="006263B7" w:rsidP="006263B7">
      <w:pPr>
        <w:pStyle w:val="Heading2"/>
      </w:pPr>
      <w:bookmarkStart w:id="12" w:name="_Toc505783434"/>
      <w:r>
        <w:t>Candidate.cpp</w:t>
      </w:r>
      <w:bookmarkEnd w:id="12"/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>//Christian Bradford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>//C00223037</w:t>
      </w:r>
    </w:p>
    <w:p w:rsid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 xml:space="preserve">//Joint </w:t>
      </w:r>
      <w:r w:rsidR="009804CB" w:rsidRPr="006263B7">
        <w:rPr>
          <w:rFonts w:ascii="Consolas" w:hAnsi="Consolas" w:cs="Consolas"/>
          <w:color w:val="008000"/>
          <w:sz w:val="16"/>
          <w:szCs w:val="16"/>
          <w:lang w:val="en-CA"/>
        </w:rPr>
        <w:t>As</w:t>
      </w:r>
      <w:r w:rsidR="009804CB">
        <w:rPr>
          <w:rFonts w:ascii="Consolas" w:hAnsi="Consolas" w:cs="Consolas"/>
          <w:color w:val="008000"/>
          <w:sz w:val="16"/>
          <w:szCs w:val="16"/>
          <w:lang w:val="en-CA"/>
        </w:rPr>
        <w:t>signment</w:t>
      </w: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 xml:space="preserve"> 2 </w:t>
      </w:r>
    </w:p>
    <w:p w:rsidR="002252F0" w:rsidRPr="006263B7" w:rsidRDefault="002252F0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t>#include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6263B7">
        <w:rPr>
          <w:rFonts w:ascii="Consolas" w:hAnsi="Consolas" w:cs="Consolas"/>
          <w:color w:val="A31515"/>
          <w:sz w:val="16"/>
          <w:szCs w:val="16"/>
          <w:lang w:val="en-CA"/>
        </w:rPr>
        <w:t>"Candidate.h"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proofErr w:type="gramStart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lastRenderedPageBreak/>
        <w:t>Candidate::</w:t>
      </w:r>
      <w:proofErr w:type="gramEnd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Candidate(std::</w:t>
      </w:r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t>name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, std::</w:t>
      </w:r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t>party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_name </w:t>
      </w:r>
      <w:r w:rsidRPr="006263B7">
        <w:rPr>
          <w:rFonts w:ascii="Consolas" w:hAnsi="Consolas" w:cs="Consolas"/>
          <w:color w:val="008080"/>
          <w:sz w:val="16"/>
          <w:szCs w:val="16"/>
          <w:lang w:val="en-CA"/>
        </w:rPr>
        <w:t>=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t>name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_party </w:t>
      </w:r>
      <w:r w:rsidRPr="006263B7">
        <w:rPr>
          <w:rFonts w:ascii="Consolas" w:hAnsi="Consolas" w:cs="Consolas"/>
          <w:color w:val="008080"/>
          <w:sz w:val="16"/>
          <w:szCs w:val="16"/>
          <w:lang w:val="en-CA"/>
        </w:rPr>
        <w:t>=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t>party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proofErr w:type="gramStart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6263B7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::getName()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_name;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proofErr w:type="gramStart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::getParty()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_party;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::</w:t>
      </w:r>
      <w:proofErr w:type="gramEnd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setName(std::</w:t>
      </w:r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t>name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_name </w:t>
      </w:r>
      <w:r w:rsidRPr="006263B7">
        <w:rPr>
          <w:rFonts w:ascii="Consolas" w:hAnsi="Consolas" w:cs="Consolas"/>
          <w:color w:val="008080"/>
          <w:sz w:val="16"/>
          <w:szCs w:val="16"/>
          <w:lang w:val="en-CA"/>
        </w:rPr>
        <w:t>=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t>name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::</w:t>
      </w:r>
      <w:proofErr w:type="gramEnd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setParty(std::</w:t>
      </w:r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t>party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_party </w:t>
      </w:r>
      <w:r w:rsidRPr="006263B7">
        <w:rPr>
          <w:rFonts w:ascii="Consolas" w:hAnsi="Consolas" w:cs="Consolas"/>
          <w:color w:val="008080"/>
          <w:sz w:val="16"/>
          <w:szCs w:val="16"/>
          <w:lang w:val="en-CA"/>
        </w:rPr>
        <w:t>=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t>party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FF"/>
          <w:sz w:val="16"/>
          <w:szCs w:val="16"/>
          <w:lang w:val="en-CA"/>
        </w:rPr>
        <w:t>bool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::</w:t>
      </w:r>
      <w:proofErr w:type="gramEnd"/>
      <w:r w:rsidRPr="006263B7">
        <w:rPr>
          <w:rFonts w:ascii="Consolas" w:hAnsi="Consolas" w:cs="Consolas"/>
          <w:color w:val="008080"/>
          <w:sz w:val="16"/>
          <w:szCs w:val="16"/>
          <w:lang w:val="en-CA"/>
        </w:rPr>
        <w:t>operator ==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&amp;</w:t>
      </w:r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t>d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_name </w:t>
      </w:r>
      <w:r w:rsidRPr="006263B7">
        <w:rPr>
          <w:rFonts w:ascii="Consolas" w:hAnsi="Consolas" w:cs="Consolas"/>
          <w:color w:val="008080"/>
          <w:sz w:val="16"/>
          <w:szCs w:val="16"/>
          <w:lang w:val="en-CA"/>
        </w:rPr>
        <w:t>==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t>d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.getName</w:t>
      </w:r>
      <w:proofErr w:type="gramEnd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();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FF"/>
          <w:sz w:val="16"/>
          <w:szCs w:val="16"/>
          <w:lang w:val="en-CA"/>
        </w:rPr>
        <w:t>bool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::</w:t>
      </w:r>
      <w:proofErr w:type="gramEnd"/>
      <w:r w:rsidRPr="006263B7">
        <w:rPr>
          <w:rFonts w:ascii="Consolas" w:hAnsi="Consolas" w:cs="Consolas"/>
          <w:color w:val="008080"/>
          <w:sz w:val="16"/>
          <w:szCs w:val="16"/>
          <w:lang w:val="en-CA"/>
        </w:rPr>
        <w:t>operator !=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r w:rsidRPr="006263B7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&amp;</w:t>
      </w:r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t>d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6263B7" w:rsidRPr="006263B7" w:rsidRDefault="006263B7" w:rsidP="00626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6263B7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_</w:t>
      </w:r>
      <w:proofErr w:type="gramStart"/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name </w:t>
      </w:r>
      <w:r w:rsidRPr="006263B7">
        <w:rPr>
          <w:rFonts w:ascii="Consolas" w:hAnsi="Consolas" w:cs="Consolas"/>
          <w:color w:val="008080"/>
          <w:sz w:val="16"/>
          <w:szCs w:val="16"/>
          <w:lang w:val="en-CA"/>
        </w:rPr>
        <w:t>!</w:t>
      </w:r>
      <w:proofErr w:type="gramEnd"/>
      <w:r w:rsidRPr="006263B7">
        <w:rPr>
          <w:rFonts w:ascii="Consolas" w:hAnsi="Consolas" w:cs="Consolas"/>
          <w:color w:val="008080"/>
          <w:sz w:val="16"/>
          <w:szCs w:val="16"/>
          <w:lang w:val="en-CA"/>
        </w:rPr>
        <w:t>=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6263B7">
        <w:rPr>
          <w:rFonts w:ascii="Consolas" w:hAnsi="Consolas" w:cs="Consolas"/>
          <w:color w:val="808080"/>
          <w:sz w:val="16"/>
          <w:szCs w:val="16"/>
          <w:lang w:val="en-CA"/>
        </w:rPr>
        <w:t>d</w:t>
      </w: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.getName();</w:t>
      </w:r>
    </w:p>
    <w:p w:rsidR="006263B7" w:rsidRDefault="006263B7" w:rsidP="006263B7">
      <w:pPr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263B7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287B91" w:rsidRDefault="00287B91" w:rsidP="00287B91">
      <w:pPr>
        <w:pStyle w:val="Heading2"/>
      </w:pPr>
      <w:bookmarkStart w:id="13" w:name="_Toc505783435"/>
      <w:r>
        <w:t>BallotPaper.h</w:t>
      </w:r>
      <w:bookmarkEnd w:id="13"/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//Christian Bradford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//C00223037</w:t>
      </w:r>
    </w:p>
    <w:p w:rsid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 xml:space="preserve">//Joint </w:t>
      </w:r>
      <w:r w:rsidR="009804CB" w:rsidRPr="006263B7">
        <w:rPr>
          <w:rFonts w:ascii="Consolas" w:hAnsi="Consolas" w:cs="Consolas"/>
          <w:color w:val="008000"/>
          <w:sz w:val="16"/>
          <w:szCs w:val="16"/>
          <w:lang w:val="en-CA"/>
        </w:rPr>
        <w:t>As</w:t>
      </w:r>
      <w:r w:rsidR="009804CB">
        <w:rPr>
          <w:rFonts w:ascii="Consolas" w:hAnsi="Consolas" w:cs="Consolas"/>
          <w:color w:val="008000"/>
          <w:sz w:val="16"/>
          <w:szCs w:val="16"/>
          <w:lang w:val="en-CA"/>
        </w:rPr>
        <w:t>signment</w:t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 xml:space="preserve"> 2</w:t>
      </w:r>
    </w:p>
    <w:p w:rsidR="00AD2C84" w:rsidRPr="00287B91" w:rsidRDefault="00AD2C84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#pragma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once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#include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A31515"/>
          <w:sz w:val="16"/>
          <w:szCs w:val="16"/>
          <w:lang w:val="en-CA"/>
        </w:rPr>
        <w:t>"Candidate.h"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#include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A31515"/>
          <w:sz w:val="16"/>
          <w:szCs w:val="16"/>
          <w:lang w:val="en-CA"/>
        </w:rPr>
        <w:t>&lt;map&gt;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class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BallotPaper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public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: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BallotPaper(</w:t>
      </w:r>
      <w:proofErr w:type="gramEnd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 {}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  <w:t>~</w:t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BallotPaper(</w:t>
      </w:r>
      <w:proofErr w:type="gramEnd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 {}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Sets the Perference of the Choosen Candidate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@param preference is the preference on this ballet for a certian Candidate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@param candidate is the Candidate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setPreference(</w:t>
      </w:r>
      <w:proofErr w:type="gramEnd"/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peference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, 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candidate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 xml:space="preserve">@param preference the preference number of the candidate 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@return a Candidate of the peference provided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getPreference(</w:t>
      </w:r>
      <w:proofErr w:type="gramEnd"/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preference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private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: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map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, 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&gt; _candidates;</w:t>
      </w:r>
    </w:p>
    <w:p w:rsidR="00287B91" w:rsidRDefault="00287B91" w:rsidP="00287B91">
      <w:pPr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};</w:t>
      </w:r>
    </w:p>
    <w:p w:rsidR="00287B91" w:rsidRDefault="00287B91" w:rsidP="00287B91">
      <w:pPr>
        <w:pStyle w:val="Heading2"/>
      </w:pPr>
      <w:bookmarkStart w:id="14" w:name="_Toc505783436"/>
      <w:r>
        <w:t>BallotPaper.cpp</w:t>
      </w:r>
      <w:bookmarkEnd w:id="14"/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//Christian Bradford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//C00223037</w:t>
      </w:r>
    </w:p>
    <w:p w:rsid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 xml:space="preserve">//Joint </w:t>
      </w:r>
      <w:r w:rsidR="009804CB" w:rsidRPr="006263B7">
        <w:rPr>
          <w:rFonts w:ascii="Consolas" w:hAnsi="Consolas" w:cs="Consolas"/>
          <w:color w:val="008000"/>
          <w:sz w:val="16"/>
          <w:szCs w:val="16"/>
          <w:lang w:val="en-CA"/>
        </w:rPr>
        <w:t>As</w:t>
      </w:r>
      <w:r w:rsidR="009804CB">
        <w:rPr>
          <w:rFonts w:ascii="Consolas" w:hAnsi="Consolas" w:cs="Consolas"/>
          <w:color w:val="008000"/>
          <w:sz w:val="16"/>
          <w:szCs w:val="16"/>
          <w:lang w:val="en-CA"/>
        </w:rPr>
        <w:t>signment</w:t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 xml:space="preserve"> 2 </w:t>
      </w:r>
    </w:p>
    <w:p w:rsidR="002252F0" w:rsidRPr="00287B91" w:rsidRDefault="002252F0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#include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A31515"/>
          <w:sz w:val="16"/>
          <w:szCs w:val="16"/>
          <w:lang w:val="en-CA"/>
        </w:rPr>
        <w:t>"BallotPaper.h"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BallotPaper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::</w:t>
      </w:r>
      <w:proofErr w:type="gramEnd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setPreference(</w:t>
      </w: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p</w:t>
      </w:r>
      <w:r w:rsidR="00420C82">
        <w:rPr>
          <w:rFonts w:ascii="Consolas" w:hAnsi="Consolas" w:cs="Consolas"/>
          <w:color w:val="808080"/>
          <w:sz w:val="16"/>
          <w:szCs w:val="16"/>
          <w:lang w:val="en-CA"/>
        </w:rPr>
        <w:t>r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eference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, 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candidate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lastRenderedPageBreak/>
        <w:t>{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  <w:t>_candidates</w:t>
      </w:r>
      <w:r w:rsidRPr="00287B91">
        <w:rPr>
          <w:rFonts w:ascii="Consolas" w:hAnsi="Consolas" w:cs="Consolas"/>
          <w:color w:val="008080"/>
          <w:sz w:val="16"/>
          <w:szCs w:val="16"/>
          <w:lang w:val="en-CA"/>
        </w:rPr>
        <w:t>[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p</w:t>
      </w:r>
      <w:r w:rsidR="00F57C11">
        <w:rPr>
          <w:rFonts w:ascii="Consolas" w:hAnsi="Consolas" w:cs="Consolas"/>
          <w:color w:val="808080"/>
          <w:sz w:val="16"/>
          <w:szCs w:val="16"/>
          <w:lang w:val="en-CA"/>
        </w:rPr>
        <w:t>r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eference</w:t>
      </w:r>
      <w:r w:rsidRPr="00287B91">
        <w:rPr>
          <w:rFonts w:ascii="Consolas" w:hAnsi="Consolas" w:cs="Consolas"/>
          <w:color w:val="008080"/>
          <w:sz w:val="16"/>
          <w:szCs w:val="16"/>
          <w:lang w:val="en-CA"/>
        </w:rPr>
        <w:t>]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008080"/>
          <w:sz w:val="16"/>
          <w:szCs w:val="16"/>
          <w:lang w:val="en-CA"/>
        </w:rPr>
        <w:t>=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candidate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BallotPaper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::</w:t>
      </w:r>
      <w:proofErr w:type="gramEnd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getPreference(</w:t>
      </w: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p</w:t>
      </w:r>
      <w:r w:rsidR="00F57C11">
        <w:rPr>
          <w:rFonts w:ascii="Consolas" w:hAnsi="Consolas" w:cs="Consolas"/>
          <w:color w:val="808080"/>
          <w:sz w:val="16"/>
          <w:szCs w:val="16"/>
          <w:lang w:val="en-CA"/>
        </w:rPr>
        <w:t>r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eference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_candidates</w:t>
      </w:r>
      <w:r w:rsidRPr="00287B91">
        <w:rPr>
          <w:rFonts w:ascii="Consolas" w:hAnsi="Consolas" w:cs="Consolas"/>
          <w:color w:val="008080"/>
          <w:sz w:val="16"/>
          <w:szCs w:val="16"/>
          <w:lang w:val="en-CA"/>
        </w:rPr>
        <w:t>[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p</w:t>
      </w:r>
      <w:r w:rsidR="00F57C11">
        <w:rPr>
          <w:rFonts w:ascii="Consolas" w:hAnsi="Consolas" w:cs="Consolas"/>
          <w:color w:val="808080"/>
          <w:sz w:val="16"/>
          <w:szCs w:val="16"/>
          <w:lang w:val="en-CA"/>
        </w:rPr>
        <w:t>r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eference</w:t>
      </w:r>
      <w:r w:rsidRPr="00287B91">
        <w:rPr>
          <w:rFonts w:ascii="Consolas" w:hAnsi="Consolas" w:cs="Consolas"/>
          <w:color w:val="008080"/>
          <w:sz w:val="16"/>
          <w:szCs w:val="16"/>
          <w:lang w:val="en-CA"/>
        </w:rPr>
        <w:t>]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287B91" w:rsidRDefault="00287B91" w:rsidP="00287B91">
      <w:pPr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287B91" w:rsidRDefault="00287B91" w:rsidP="00287B91">
      <w:pPr>
        <w:pStyle w:val="Heading2"/>
      </w:pPr>
      <w:bookmarkStart w:id="15" w:name="_Toc505783437"/>
      <w:r>
        <w:t>VoteCounter.h</w:t>
      </w:r>
      <w:bookmarkEnd w:id="15"/>
    </w:p>
    <w:p w:rsidR="009804CB" w:rsidRPr="00287B91" w:rsidRDefault="009804CB" w:rsidP="009804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//Christian Bradford</w:t>
      </w:r>
    </w:p>
    <w:p w:rsidR="009804CB" w:rsidRPr="00287B91" w:rsidRDefault="009804CB" w:rsidP="009804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//C00223037</w:t>
      </w:r>
    </w:p>
    <w:p w:rsidR="009804CB" w:rsidRDefault="009804CB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 xml:space="preserve">//Joint </w:t>
      </w: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>As</w:t>
      </w:r>
      <w:r>
        <w:rPr>
          <w:rFonts w:ascii="Consolas" w:hAnsi="Consolas" w:cs="Consolas"/>
          <w:color w:val="008000"/>
          <w:sz w:val="16"/>
          <w:szCs w:val="16"/>
          <w:lang w:val="en-CA"/>
        </w:rPr>
        <w:t>signment</w:t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 xml:space="preserve"> 2 </w:t>
      </w:r>
    </w:p>
    <w:p w:rsidR="002252F0" w:rsidRPr="009804CB" w:rsidRDefault="002252F0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#pragma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once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#include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A31515"/>
          <w:sz w:val="16"/>
          <w:szCs w:val="16"/>
          <w:lang w:val="en-CA"/>
        </w:rPr>
        <w:t>&lt;iostream&gt;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#include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A31515"/>
          <w:sz w:val="16"/>
          <w:szCs w:val="16"/>
          <w:lang w:val="en-CA"/>
        </w:rPr>
        <w:t>&lt;list&gt;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#include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A31515"/>
          <w:sz w:val="16"/>
          <w:szCs w:val="16"/>
          <w:lang w:val="en-CA"/>
        </w:rPr>
        <w:t>&lt;iterator&gt;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#include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A31515"/>
          <w:sz w:val="16"/>
          <w:szCs w:val="16"/>
          <w:lang w:val="en-CA"/>
        </w:rPr>
        <w:t>&lt;string&gt;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#include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A31515"/>
          <w:sz w:val="16"/>
          <w:szCs w:val="16"/>
          <w:lang w:val="en-CA"/>
        </w:rPr>
        <w:t>&lt;sstream&gt;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#include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A31515"/>
          <w:sz w:val="16"/>
          <w:szCs w:val="16"/>
          <w:lang w:val="en-CA"/>
        </w:rPr>
        <w:t>&lt;stdlib.h&gt;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#include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A31515"/>
          <w:sz w:val="16"/>
          <w:szCs w:val="16"/>
          <w:lang w:val="en-CA"/>
        </w:rPr>
        <w:t>&lt;fstream&gt;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#include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A31515"/>
          <w:sz w:val="16"/>
          <w:szCs w:val="16"/>
          <w:lang w:val="en-CA"/>
        </w:rPr>
        <w:t>"Candidate.h"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#include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A31515"/>
          <w:sz w:val="16"/>
          <w:szCs w:val="16"/>
          <w:lang w:val="en-CA"/>
        </w:rPr>
        <w:t>"BallotPaper.h"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struct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A pointer to a Candidate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c;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All the ballot Papers that Are there votes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BallotPaper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&gt; votes;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};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enum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ERROR_CODES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2F4F4F"/>
          <w:sz w:val="16"/>
          <w:szCs w:val="16"/>
          <w:lang w:val="en-CA"/>
        </w:rPr>
        <w:t>CandidatesError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= 0,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2F4F4F"/>
          <w:sz w:val="16"/>
          <w:szCs w:val="16"/>
          <w:lang w:val="en-CA"/>
        </w:rPr>
        <w:t>VotersError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= 1,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2F4F4F"/>
          <w:sz w:val="16"/>
          <w:szCs w:val="16"/>
          <w:lang w:val="en-CA"/>
        </w:rPr>
        <w:t>FileReadError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= 2,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};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class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VoteCounter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public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: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VoteCounter(</w:t>
      </w:r>
      <w:proofErr w:type="gramEnd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 {}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  <w:t>~</w:t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VoteCounter(</w:t>
      </w:r>
      <w:proofErr w:type="gramEnd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 {}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Starts the VoteCounter System by asking if manual process or file process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Start(</w:t>
      </w:r>
      <w:proofErr w:type="gramEnd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private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: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Starts the voting process by voting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@param candidates is the list of voteable candidates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StartVotingManual(</w:t>
      </w:r>
      <w:proofErr w:type="gramEnd"/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&gt; 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candidates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Asks the user for all the names, and partys of the Candidates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@return a list of Candidates that can be voted for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&gt; InitManualProcess();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Print out All the Candidates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@param candidates is a list of candidates that you would like to be printed out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PrintOutAllCandidates(</w:t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&gt; 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candidates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lastRenderedPageBreak/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Algorthim to Figure Out who won based on a list of Ballot Papers</w:t>
      </w:r>
    </w:p>
    <w:p w:rsidR="00287B91" w:rsidRPr="00287B91" w:rsidRDefault="00287B91" w:rsidP="007E378B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@param ballotPapers is a list of Ballot Papers that contain the voting preferences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@param candidates is the list of voteable candidates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287B91" w:rsidRPr="00287B91" w:rsidRDefault="00287B91" w:rsidP="007E378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FigureOutWhoWon(</w:t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BallotPaper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&gt; 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ballotPapers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, </w:t>
      </w: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&gt; &amp;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candidates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 xml:space="preserve">This will take the list of Ballot papers from the Loser Candidate 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and put the papers into the next candidate based on preference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@param loserCandidate is the Candidate who just lost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@param votes is the list of still running Candidates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TransferVotes(</w:t>
      </w:r>
      <w:proofErr w:type="gramEnd"/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loserCandidate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, std::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&gt; &amp;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votes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This counts the total number of votes for each candidate and returns a list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@param candidates is the list of voteable candidates</w:t>
      </w:r>
    </w:p>
    <w:p w:rsidR="00287B91" w:rsidRPr="00287B91" w:rsidRDefault="00287B91" w:rsidP="00F47D7E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@param ballotPapers is a list of Ballot Papers that contain the voting preferences</w:t>
      </w:r>
    </w:p>
    <w:p w:rsidR="00287B91" w:rsidRPr="00287B91" w:rsidRDefault="00287B91" w:rsidP="00F47D7E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@return a list of CandidateVotes that contain the number of votes for each candidate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287B91" w:rsidRPr="00287B91" w:rsidRDefault="00287B91" w:rsidP="00475379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&gt; CountVotes(</w:t>
      </w: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&gt; &amp;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candidates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, </w:t>
      </w: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BallotPaper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&gt; &amp;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ballotPapers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287B91" w:rsidRPr="00287B91" w:rsidRDefault="00287B91" w:rsidP="00144B83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 xml:space="preserve">This takes in a list of the current running Candidates and thier votes and returns a list of all the lowest voted Candidates 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@param votes is the list of still running candidates</w:t>
      </w:r>
    </w:p>
    <w:p w:rsidR="00287B91" w:rsidRPr="00287B91" w:rsidRDefault="00287B91" w:rsidP="00144B83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@return a list of CandidateVotes that contain the lowest number of votes for each candidate that tied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&gt; FindAllTheLowestVotes(</w:t>
      </w: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&gt;&amp; 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votes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Prints out the Voters and their Preferences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@param ballotPapers is a list of Ballot Papers that you have left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@param numCandidates is the number of total Candidates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287B91" w:rsidRPr="00287B91" w:rsidRDefault="00287B91" w:rsidP="00144B83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PrintOutVotersAndTheirPreferences(</w:t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BallotPaper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&gt; 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ballotPapers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, </w:t>
      </w: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numCandidates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This prints out all the candidates that tied with the lowest vote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@param votes is the list of still running candidates with the lowest votes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PrintOutTiedCandidates(</w:t>
      </w:r>
      <w:proofErr w:type="gramEnd"/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&gt;&amp; 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votes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This returns the LoserCandidate that is from the lowest votes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@param votes is the list of still running candidates with the lowest votes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@return a CandidateVote object that is the lost Candidate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FindTheLoserCandidate(</w:t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&gt;&amp; 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votes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Prints out the Candidates and their Votes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@param votes is the current running Candidates and thier votes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@param round is the total round that the voting process is in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PrintOutCandidatesAndThierVotes(</w:t>
      </w:r>
      <w:proofErr w:type="gramEnd"/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&gt; &amp;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votes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, </w:t>
      </w: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round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This takes in a list of CandidateVotes and returns the list in Descending order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@param votes is a list of the still running Candidates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@return a list of the same CandidateVotes list just in descending order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287B91" w:rsidRPr="00287B91" w:rsidRDefault="00287B91" w:rsidP="000D2B5F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6"/>
          <w:szCs w:val="16"/>
          <w:lang w:val="en-CA"/>
        </w:rPr>
      </w:pP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&gt; 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VoteCounter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::SortDesending(</w:t>
      </w: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&gt; &amp;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totalVotes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This checks to see if the user entered in a real number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@return a int processed by the user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CheckForValidNumberInput(</w:t>
      </w:r>
      <w:proofErr w:type="gramEnd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lastRenderedPageBreak/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This asks if the user is done something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@param message is the yes or no question you would like to ask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@return true if the answer is yes and false if the answer is no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bool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AskForInput(</w:t>
      </w:r>
      <w:proofErr w:type="gramEnd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message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Validates the input of the user for 'y' or 'n'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@return a validated 'y' or 'n'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char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CheckForValidQuitInput(</w:t>
      </w:r>
      <w:proofErr w:type="gramEnd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Starts the voting process from a file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@param fileName is the relative path to the file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StartVotingFile(</w:t>
      </w:r>
      <w:proofErr w:type="gramEnd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fileName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This takes in a list of strings and coverts them into a list of Candidates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 xml:space="preserve">@param candidatesString is from the file 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@return a list of Candidates converted from strings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&gt; ConvertToCandidates(std::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&lt;std::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&gt; 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candidatesString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This takes in a list of strings and coverts them into a list of BallotPapers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@param votesString is from the file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@param candidates is a list of voteable candidates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@return a list of BallotPapers converted from strings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287B91" w:rsidRPr="00287B91" w:rsidRDefault="00287B91" w:rsidP="00287B91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6"/>
          <w:szCs w:val="16"/>
          <w:lang w:val="en-CA"/>
        </w:rPr>
      </w:pPr>
      <w:proofErr w:type="gramStart"/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BallotPaper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&gt; ConvertToBallotPapers(std::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&lt;std::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&gt; 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votesString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, </w:t>
      </w:r>
      <w:r w:rsidRPr="00287B91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287B9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&gt; &amp;</w:t>
      </w:r>
      <w:r w:rsidRPr="00287B91">
        <w:rPr>
          <w:rFonts w:ascii="Consolas" w:hAnsi="Consolas" w:cs="Consolas"/>
          <w:color w:val="808080"/>
          <w:sz w:val="16"/>
          <w:szCs w:val="16"/>
          <w:lang w:val="en-CA"/>
        </w:rPr>
        <w:t>candidates</w:t>
      </w: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287B91" w:rsidRDefault="00287B91" w:rsidP="00287B91">
      <w:pPr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0000"/>
          <w:sz w:val="16"/>
          <w:szCs w:val="16"/>
          <w:lang w:val="en-CA"/>
        </w:rPr>
        <w:t>};</w:t>
      </w:r>
    </w:p>
    <w:p w:rsidR="005E4BA8" w:rsidRDefault="005E4BA8" w:rsidP="005E4BA8">
      <w:pPr>
        <w:pStyle w:val="Heading2"/>
      </w:pPr>
      <w:bookmarkStart w:id="16" w:name="_Toc505783438"/>
      <w:r>
        <w:t>VoteCounter.cpp</w:t>
      </w:r>
      <w:bookmarkEnd w:id="16"/>
    </w:p>
    <w:p w:rsidR="008259CB" w:rsidRPr="00287B91" w:rsidRDefault="008259CB" w:rsidP="008259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//Christian Bradford</w:t>
      </w:r>
    </w:p>
    <w:p w:rsidR="008259CB" w:rsidRPr="00287B91" w:rsidRDefault="008259CB" w:rsidP="008259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>//C00223037</w:t>
      </w:r>
    </w:p>
    <w:p w:rsidR="008259CB" w:rsidRPr="00287B91" w:rsidRDefault="008259CB" w:rsidP="008259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 xml:space="preserve">//Joint </w:t>
      </w:r>
      <w:r w:rsidRPr="006263B7">
        <w:rPr>
          <w:rFonts w:ascii="Consolas" w:hAnsi="Consolas" w:cs="Consolas"/>
          <w:color w:val="008000"/>
          <w:sz w:val="16"/>
          <w:szCs w:val="16"/>
          <w:lang w:val="en-CA"/>
        </w:rPr>
        <w:t>As</w:t>
      </w:r>
      <w:r>
        <w:rPr>
          <w:rFonts w:ascii="Consolas" w:hAnsi="Consolas" w:cs="Consolas"/>
          <w:color w:val="008000"/>
          <w:sz w:val="16"/>
          <w:szCs w:val="16"/>
          <w:lang w:val="en-CA"/>
        </w:rPr>
        <w:t>signment</w:t>
      </w:r>
      <w:r w:rsidRPr="00287B91">
        <w:rPr>
          <w:rFonts w:ascii="Consolas" w:hAnsi="Consolas" w:cs="Consolas"/>
          <w:color w:val="008000"/>
          <w:sz w:val="16"/>
          <w:szCs w:val="16"/>
          <w:lang w:val="en-CA"/>
        </w:rPr>
        <w:t xml:space="preserve"> 2 </w:t>
      </w:r>
    </w:p>
    <w:p w:rsidR="008259CB" w:rsidRDefault="008259CB" w:rsidP="00284B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6"/>
          <w:szCs w:val="16"/>
          <w:lang w:val="en-CA"/>
        </w:rPr>
      </w:pPr>
    </w:p>
    <w:p w:rsidR="00284B9B" w:rsidRPr="00BB0CB1" w:rsidRDefault="00284B9B" w:rsidP="00284B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#include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"VoteCounter.h"</w:t>
      </w:r>
    </w:p>
    <w:p w:rsidR="00284B9B" w:rsidRPr="00BB0CB1" w:rsidRDefault="00284B9B" w:rsidP="00284B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</w:p>
    <w:p w:rsidR="00284B9B" w:rsidRPr="00BB0CB1" w:rsidRDefault="00284B9B" w:rsidP="00284B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VoteCounter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Start()</w:t>
      </w:r>
    </w:p>
    <w:p w:rsidR="00284B9B" w:rsidRPr="00BB0CB1" w:rsidRDefault="00284B9B" w:rsidP="00284B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284B9B" w:rsidRPr="00BB0CB1" w:rsidRDefault="00284B9B" w:rsidP="00284B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char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answer = 0;</w:t>
      </w:r>
    </w:p>
    <w:p w:rsidR="00284B9B" w:rsidRPr="00BB0CB1" w:rsidRDefault="00284B9B" w:rsidP="00284B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while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true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284B9B" w:rsidRPr="00BB0CB1" w:rsidRDefault="00284B9B" w:rsidP="00284B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284B9B" w:rsidRPr="00BB0CB1" w:rsidRDefault="00284B9B" w:rsidP="00284B9B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lang w:val="en-CA"/>
        </w:rPr>
      </w:pP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"Would you like to do a manual process or load a file? (m | l)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284B9B" w:rsidRPr="00BB0CB1" w:rsidRDefault="00284B9B" w:rsidP="00284B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cin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&gt;&gt;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answer;</w:t>
      </w:r>
    </w:p>
    <w:p w:rsidR="00284B9B" w:rsidRPr="00BB0CB1" w:rsidRDefault="00284B9B" w:rsidP="00284B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(answer ==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'l'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284B9B" w:rsidRPr="00BB0CB1" w:rsidRDefault="00284B9B" w:rsidP="00284B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284B9B" w:rsidRPr="00BB0CB1" w:rsidRDefault="00284B9B" w:rsidP="00284B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filename =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"../Data/Vote_Results.txt"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284B9B" w:rsidRPr="00BB0CB1" w:rsidRDefault="00284B9B" w:rsidP="00284B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StartVotingFile(filename);</w:t>
      </w:r>
    </w:p>
    <w:p w:rsidR="00284B9B" w:rsidRPr="00BB0CB1" w:rsidRDefault="00284B9B" w:rsidP="00284B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break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284B9B" w:rsidRPr="00BB0CB1" w:rsidRDefault="00284B9B" w:rsidP="00284B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284B9B" w:rsidRPr="00BB0CB1" w:rsidRDefault="00284B9B" w:rsidP="00284B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else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(answer ==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'm'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284B9B" w:rsidRPr="00BB0CB1" w:rsidRDefault="00284B9B" w:rsidP="00284B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284B9B" w:rsidRPr="00BB0CB1" w:rsidRDefault="00284B9B" w:rsidP="00284B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candidates = InitManualProcess();</w:t>
      </w:r>
    </w:p>
    <w:p w:rsidR="00284B9B" w:rsidRPr="00BB0CB1" w:rsidRDefault="00284B9B" w:rsidP="00284B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StartVotingManual(candidates);</w:t>
      </w:r>
    </w:p>
    <w:p w:rsidR="00284B9B" w:rsidRPr="00BB0CB1" w:rsidRDefault="00284B9B" w:rsidP="00284B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break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284B9B" w:rsidRPr="00BB0CB1" w:rsidRDefault="00284B9B" w:rsidP="00284B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284B9B" w:rsidRPr="00BB0CB1" w:rsidRDefault="00284B9B" w:rsidP="00284B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284B9B" w:rsidRPr="00BB0CB1" w:rsidRDefault="00284B9B" w:rsidP="00284B9B">
      <w:pPr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VoteCounter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StartVotingManual(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&gt;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candidates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BallotPaper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ballotPapers;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currentCandidates;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numVoters = 0;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currentPick;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lastRenderedPageBreak/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bool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answer =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false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std::endl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"Lets start the voting process!"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endl;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while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(answer ==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false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BallotPaper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*currentBallotPaper =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new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BallotPaper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currentPick = 0;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++numVoters;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currentCandidates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candidates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while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(currentCandidates.size() &gt;= 1)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PrintOutAllCandidates(currentCandidates);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currentPick++;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index = 0;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while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(index &lt; 1 || index &gt; currentCandidates.size())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68526A">
      <w:pPr>
        <w:autoSpaceDE w:val="0"/>
        <w:autoSpaceDN w:val="0"/>
        <w:adjustRightInd w:val="0"/>
        <w:spacing w:before="0" w:after="0" w:line="240" w:lineRule="auto"/>
        <w:ind w:left="2880"/>
        <w:rPr>
          <w:rFonts w:ascii="Consolas" w:hAnsi="Consolas" w:cs="Consolas"/>
          <w:color w:val="000000"/>
          <w:sz w:val="16"/>
          <w:szCs w:val="16"/>
          <w:lang w:val="en-CA"/>
        </w:rPr>
      </w:pP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"Voter #: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numVoters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 Current Pick: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currentPick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 (Pick The Candidate Number)?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index =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CheckForValidNumberInput(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iterator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it1 = currentCandidates.begin();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advance(it1, --index);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currentBallotPaper-&gt;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setPreference(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currentPick,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*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it1);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currentCandidates.erase(it1);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ballotPapers.push_back(*currentBallotPaper);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delete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currentBallotPaper;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std::endl;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answer =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AskForInput(</w:t>
      </w:r>
      <w:proofErr w:type="gramEnd"/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"Would you like to add another Voter?"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FigureOutWhoWon(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ballotPapers,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candidates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VoteCounter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FigureOutWhoWon(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BallotPaper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&gt;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ballotPapers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,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&amp;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candidates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round = 0;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totalVotes;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>//Candidates and their votes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totalVotes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CountVotes(</w:t>
      </w:r>
      <w:proofErr w:type="gramEnd"/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candidates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,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ballotPapers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>//Print Progress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PrintOutVotersAndTheirPreferences(</w:t>
      </w:r>
      <w:proofErr w:type="gramEnd"/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ballotPapers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,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candidates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.size());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while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(totalVotes.size() &gt; 1)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>//Sort out the list in ascending order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totalVotes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SortDesending(totalVotes);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>//Print out the Candidates names and the number of votes that they have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PrintOutCandidatesAndThierVotes(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totalVotes, round);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>//Find The candidate(s) in last place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lowestVotes = FindAllTheLowestVotes(totalVotes);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loserCandidate;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(lowestVotes.size() &gt; 1)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PrintOutTiedCandidates(lowestVotes);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loserCandidate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FindTheLoserCandidate(lowestVotes);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else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loserCandidate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*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lowestVotes.cbegin();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>//Print out the lost Candidate</w:t>
      </w:r>
    </w:p>
    <w:p w:rsidR="00BB0CB1" w:rsidRPr="00BB0CB1" w:rsidRDefault="00BB0CB1" w:rsidP="002257F1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lang w:val="en-CA"/>
        </w:rPr>
      </w:pP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"Candidate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loserCandidate.c.getName()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 has lost the race...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std::endl;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 xml:space="preserve">//Find out where the votes </w:t>
      </w:r>
      <w:proofErr w:type="gramStart"/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>goes</w:t>
      </w:r>
      <w:proofErr w:type="gramEnd"/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 xml:space="preserve"> too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TransferVotes(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loserCandidate, totalVotes);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>//Get rid of the loser Candidate from the list of votes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newList;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auto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cv 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totalVotes)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cv.c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!</w:t>
      </w:r>
      <w:proofErr w:type="gramEnd"/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loserCandidate.c)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newList.push_back(cv);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totalVotes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newList;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lastRenderedPageBreak/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round++;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PrintOutCandidatesAndThierVotes(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totalVotes, round);</w:t>
      </w:r>
    </w:p>
    <w:p w:rsidR="00BB0CB1" w:rsidRPr="00BB0CB1" w:rsidRDefault="00BB0CB1" w:rsidP="00B03A28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6"/>
          <w:szCs w:val="16"/>
          <w:lang w:val="en-CA"/>
        </w:rPr>
      </w:pP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"The winner is Candidate: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(totalVotes.begin())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-&gt;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c.getName()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std::endl;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VoteCounter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TransferVotes(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loserCandidate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, std::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&amp;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totalVotes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BB0CB1" w:rsidRPr="00BB0CB1" w:rsidRDefault="00BB0CB1" w:rsidP="00B03A28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6"/>
          <w:szCs w:val="16"/>
          <w:lang w:val="en-CA"/>
        </w:rPr>
      </w:pP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"The vote(s) that went to Candidate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loserCandidate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.c.getName()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 is going to:"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std::endl;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gramStart"/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loserCandidate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.votes.size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() &lt; 1)</w:t>
      </w:r>
    </w:p>
    <w:p w:rsidR="00BB0CB1" w:rsidRPr="00BB0CB1" w:rsidRDefault="00BB0CB1" w:rsidP="00B03A28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lang w:val="en-CA"/>
        </w:rPr>
      </w:pP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"There was no votes for Candidate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loserCandidate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.c.getName()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std::endl;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else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BallotPaper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transferBallotPapers;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auto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bp 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loserCandidate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.votes)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03A28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>//You can take the round number and add one to get to the round preference since round will always be less then total starting Candidates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tmp;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prefence = 2; </w:t>
      </w: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>//Start off with the second choice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bool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exists =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false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while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(exists ==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false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tmp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bp.getPreference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(prefence);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auto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cv 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totalVotes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(cv.c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==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tmp &amp;&amp;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cv.c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!</w:t>
      </w:r>
      <w:proofErr w:type="gramEnd"/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loserCandidate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.c)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exists =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true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break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prefence++;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"Candidate: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tmp.getName()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std::endl;</w:t>
      </w:r>
    </w:p>
    <w:p w:rsidR="00BB0CB1" w:rsidRPr="00BB0CB1" w:rsidRDefault="00BB0CB1" w:rsidP="009B37BF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iterator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it =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totalVotes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.begin(); it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!=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totalVotes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.end();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++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it)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(it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-&gt;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==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tmp)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it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-&gt;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votes.push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_back(bp);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break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&gt; 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VoteCounter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::CountVotes(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&amp;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candidates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,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BallotPaper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&amp;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ballotPapers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totalVotes;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>//Set up the list of the CandidateVote Structure</w:t>
      </w:r>
    </w:p>
    <w:p w:rsidR="00BB0CB1" w:rsidRPr="00BB0CB1" w:rsidRDefault="00BB0CB1" w:rsidP="00716F52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const_iterator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it =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candidates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.cbegin(); it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!=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candidates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.cend();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++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it)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tmp;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c = 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*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it);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tmp.c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c;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totalVotes.push_back(tmp);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>//Count the votes and add it to the correct candidate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auto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bp 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ballotPapers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first =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bp.getPreference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(1);</w:t>
      </w:r>
    </w:p>
    <w:p w:rsidR="00BB0CB1" w:rsidRPr="00BB0CB1" w:rsidRDefault="00BB0CB1" w:rsidP="00716F52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iterator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it = totalVotes.begin(); it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!=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totalVotes.end();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++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it)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lastRenderedPageBreak/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(it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-&gt;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c.getName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()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==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first.getName())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it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-&gt;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votes.push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_back(bp);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break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totalVotes;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&gt; 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VoteCounter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::FindAllTheLowestVotes(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&amp;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>//The list can have mulitple ties so add all the lowest counts to another list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lowestVotes;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lowestVoteCount = -1;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 xml:space="preserve">//Find the lowestVoteCount </w:t>
      </w:r>
    </w:p>
    <w:p w:rsidR="00BB0CB1" w:rsidRPr="00BB0CB1" w:rsidRDefault="00BB0CB1" w:rsidP="00716F52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const_iterator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it =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.cbegin(); it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!=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.cend();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++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it)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(it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-&gt;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votes.size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() &lt; lowestVoteCount)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lowestVoteCount = it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-&gt;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votes.size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();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>//Add to the return list if it matches the lowest vote count</w:t>
      </w:r>
    </w:p>
    <w:p w:rsidR="00BB0CB1" w:rsidRPr="00BB0CB1" w:rsidRDefault="00BB0CB1" w:rsidP="00716F52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const_iterator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it =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.cbegin(); it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!=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.cend();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++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it)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(it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-&gt;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votes.size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() == lowestVoteCount)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lowestVotes.push_back(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*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it);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lowestVotes;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VoteCounter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PrintOutTiedCandidates(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&amp;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candidateNames;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stopIndex = </w:t>
      </w:r>
      <w:proofErr w:type="gramStart"/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.size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() - 1;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currentIndex = 0;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auto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cv 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candidateNames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+=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cv.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c.getName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();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(currentIndex &lt; stopIndex)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candidateNames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+=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",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currentIndex++;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716F52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6"/>
          <w:szCs w:val="16"/>
          <w:lang w:val="en-CA"/>
        </w:rPr>
      </w:pP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"These Candidates are tied: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candidateNames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". Randomly selecting which one is kicked out of the race...."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endl;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VoteCounter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FindTheLoserCandidate(std::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&amp;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BB0CB1" w:rsidRPr="00BB0CB1" w:rsidRDefault="00BB0CB1" w:rsidP="00716F52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listIndex = (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rand(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) %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.size()); </w:t>
      </w: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>// rand % starts at one and the indexing starts at one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const_iterator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it1 =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.cbegin();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advance(it1, listIndex);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*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it1;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VoteCounter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PrintOutCandidatesAndThierVotes(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&amp;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,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round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std::endl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"Printing out round #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round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std::endl;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auto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v 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716F52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lang w:val="en-CA"/>
        </w:rPr>
      </w:pP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"Candidate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v.c.getName()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 has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v.votes.size()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 votes"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std::endl;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VoteCounter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PrintOutVotersAndTheirPreferences(std::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BallotPaper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&gt;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ballotPapers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,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numCandidates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BB0CB1" w:rsidRPr="00BB0CB1" w:rsidRDefault="00BB0CB1" w:rsidP="00716F52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6"/>
          <w:szCs w:val="16"/>
          <w:lang w:val="en-CA"/>
        </w:rPr>
      </w:pP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"Printing the voters and their preference of highest to lowest."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endl;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numVoter = 0;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lastRenderedPageBreak/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auto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bp 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ballotPapers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"Voter #"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++numVoter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":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i = 0; i &lt;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numCandidates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 i++)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bp.getPreference(i + 1).getName();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(i + 1 &lt;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numCandidates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",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std::endl;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std::endl;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&gt; 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VoteCounter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::InitManualProcess()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count = 0;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bool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answer =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false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candidates;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while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(answer ==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false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name;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party;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"What is the name of Candidate #"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++count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"?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cin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&gt;&gt;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name;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"What is the party of Candidate #"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count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"?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cin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&gt;&gt;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party;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*tmp =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new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name, party);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candidates.push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_back(*tmp);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std::endl;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answer =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AskForInput(</w:t>
      </w:r>
      <w:proofErr w:type="gramEnd"/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"Would you like to add another Candidate?"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candidates;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VoteCounter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PrintOutAllCandidates(std::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&gt;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candidates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count = 0;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auto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c 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candidates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716F52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lang w:val="en-CA"/>
        </w:rPr>
      </w:pP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"Candidate #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++count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 Name: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c.getName()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 Party: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c.getParty()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std::endl;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&gt; 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VoteCounter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::SortDesending(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&amp;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totalVotes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returnList;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bool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added =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false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auto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tv 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totalVotes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bool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added =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false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(returnList.size() == 0)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returnList.push_front(tv);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continue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CandidateVotes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const_iterator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it1 = returnList.cbegin();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while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(it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1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!</w:t>
      </w:r>
      <w:proofErr w:type="gramEnd"/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returnList.cend())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(it1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-&gt;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votes.size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() &lt;= tv.votes.size())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returnList.insert(it1, tv);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added =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true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break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advance(it1, 1);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716F52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(added ==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false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) </w:t>
      </w: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>//means thats the tv object is the largest in the list so put it at the end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returnList.push_back(tv);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lastRenderedPageBreak/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returnList;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VoteCounter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CheckForValidNumberInput()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returnValue = 0;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while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!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std::cin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&gt;&gt;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returnValue))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cin.clear();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cin.ignore(999,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'\n'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"Please type in a number!!"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endl;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"Type in a number: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returnValue;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bool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VoteCounter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AskForInput(std::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message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std::endl;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message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 (y|n):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char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returnValue =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CheckForValidQuitInput(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cin.clear();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cin.ignore(999,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'\n'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std::endl;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(returnValue ==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'y'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false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true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char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VoteCounter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CheckForValidQuitInput()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char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returnValue = 0;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bool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validInput =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false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bool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failedFlag =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false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while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(!validInput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cin.clear();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cin.sync();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(failedFlag)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"Type in a answer: 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cin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&gt;&gt;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returnValue;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(returnValue ==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'y'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|| returnValue ==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'n'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validInput =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true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else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returnValue = 0;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failedFlag =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true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returnValue;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void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VoteCounter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StartVotingFile(std::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fileName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char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ignoreCharacter =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'#'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seperateCharacter =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bool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isCandidates =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true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line;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&lt;std::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listOfInputs = {};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&lt;std::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candidatesString = {};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&lt;std::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votersString = {};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ifstream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myfile(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fileName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try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(myfile.is_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open(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while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getline(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myfile, line))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line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[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0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]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!= ignoreCharacter)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(line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==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seperateCharacter)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(isCandidates)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lastRenderedPageBreak/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isCandidates =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false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candidatesString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listOfInputs;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listOfInputs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{};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else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listOfInputs.push_back(line);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myfile.close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();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votersString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listOfInputs;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else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throw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2F4F4F"/>
          <w:sz w:val="16"/>
          <w:szCs w:val="16"/>
          <w:lang w:val="en-CA"/>
        </w:rPr>
        <w:t>FileReadError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candidates = ConvertToCandidates(candidatesString);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candidates.size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() &lt;= 0)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throw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2F4F4F"/>
          <w:sz w:val="16"/>
          <w:szCs w:val="16"/>
          <w:lang w:val="en-CA"/>
        </w:rPr>
        <w:t>CandidatesError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BallotPaper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voters = ConvertToBallotPapers(votersString, candidates);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voters.size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() &lt;= 0)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throw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2F4F4F"/>
          <w:sz w:val="16"/>
          <w:szCs w:val="16"/>
          <w:lang w:val="en-CA"/>
        </w:rPr>
        <w:t>VotersError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FigureOutWhoWon(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voters, candidates);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catch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ERROR_CODES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error)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switch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(error)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case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2F4F4F"/>
          <w:sz w:val="16"/>
          <w:szCs w:val="16"/>
          <w:lang w:val="en-CA"/>
        </w:rPr>
        <w:t>CandidatesError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:</w:t>
      </w:r>
    </w:p>
    <w:p w:rsidR="00BB0CB1" w:rsidRPr="00BB0CB1" w:rsidRDefault="00BB0CB1" w:rsidP="00862ACD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6"/>
          <w:szCs w:val="16"/>
          <w:lang w:val="en-CA"/>
        </w:rPr>
      </w:pP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"The file is not set up properly.  Please fix the Candidates and try again!"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endl;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break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case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2F4F4F"/>
          <w:sz w:val="16"/>
          <w:szCs w:val="16"/>
          <w:lang w:val="en-CA"/>
        </w:rPr>
        <w:t>VotersError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:</w:t>
      </w:r>
    </w:p>
    <w:p w:rsidR="00BB0CB1" w:rsidRPr="00BB0CB1" w:rsidRDefault="00BB0CB1" w:rsidP="00862ACD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6"/>
          <w:szCs w:val="16"/>
          <w:lang w:val="en-CA"/>
        </w:rPr>
      </w:pP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"The file is not set up properly.  Please fix the Votes and try again!"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endl;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break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case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2F4F4F"/>
          <w:sz w:val="16"/>
          <w:szCs w:val="16"/>
          <w:lang w:val="en-CA"/>
        </w:rPr>
        <w:t>FileReadError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:</w:t>
      </w:r>
    </w:p>
    <w:p w:rsidR="00BB0CB1" w:rsidRPr="00BB0CB1" w:rsidRDefault="00BB0CB1" w:rsidP="00862ACD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6"/>
          <w:szCs w:val="16"/>
          <w:lang w:val="en-CA"/>
        </w:rPr>
      </w:pP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cout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"Can not read the file.  Please fix it and try again!"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&lt;&lt;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endl;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break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default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: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break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&gt; 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VoteCounter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::ConvertToCandidates(std::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&lt;std::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&gt;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candidatesString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ab/>
        <w:t xml:space="preserve">Each line will be set as </w:t>
      </w:r>
      <w:proofErr w:type="gramStart"/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>NAME,PARTY</w:t>
      </w:r>
      <w:proofErr w:type="gramEnd"/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 xml:space="preserve"> for the Candidate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returnList;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bool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isCreated =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false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tmp;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auto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line 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candidatesString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stringstream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ss(line);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while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ss.good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())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substr;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getline(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ss, substr,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','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(isCreated ==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false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tmp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{};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tmp.setName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(substr);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isCreated =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true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else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lastRenderedPageBreak/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tmp.setParty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(substr);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returnList.push_back(tmp);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isCreated =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false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returnList;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BallotPaper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&gt; 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VoteCounter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::ConvertToBallotPapers(std::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&lt;std::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string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&gt;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votesString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, 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std::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&amp;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candidates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>/*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ab/>
        <w:t xml:space="preserve">Each line will be set as </w:t>
      </w:r>
      <w:proofErr w:type="gramStart"/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>firstPrefence,SecondPrefenece</w:t>
      </w:r>
      <w:proofErr w:type="gramEnd"/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 xml:space="preserve">,ThirdPrefenece </w:t>
      </w:r>
    </w:p>
    <w:p w:rsidR="00BB0CB1" w:rsidRPr="00BB0CB1" w:rsidRDefault="00BB0CB1" w:rsidP="00A05693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>Choosing these numbers are based on the index of the candidates listed in the file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8000"/>
          <w:sz w:val="16"/>
          <w:szCs w:val="16"/>
          <w:lang w:val="en-CA"/>
        </w:rPr>
        <w:tab/>
        <w:t>*/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BallotPaper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 returnList = {};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try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list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&lt;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Candidate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&gt;::</w:t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const_iterator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it1;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for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auto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line 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votesString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stringstream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ss(line);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i;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preference = 0;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BallotPaper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tmp;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while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(ss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&gt;&gt;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i)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 xml:space="preserve">it1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=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808080"/>
          <w:sz w:val="16"/>
          <w:szCs w:val="16"/>
          <w:lang w:val="en-CA"/>
        </w:rPr>
        <w:t>candidates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.cbegin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();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advance(it1, i - 1);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tmp.setPreference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(++preference, </w:t>
      </w:r>
      <w:r w:rsidRPr="00BB0CB1">
        <w:rPr>
          <w:rFonts w:ascii="Consolas" w:hAnsi="Consolas" w:cs="Consolas"/>
          <w:color w:val="008080"/>
          <w:sz w:val="16"/>
          <w:szCs w:val="16"/>
          <w:lang w:val="en-CA"/>
        </w:rPr>
        <w:t>*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it1);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ss.peek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() == </w:t>
      </w:r>
      <w:r w:rsidRPr="00BB0CB1">
        <w:rPr>
          <w:rFonts w:ascii="Consolas" w:hAnsi="Consolas" w:cs="Consolas"/>
          <w:color w:val="A31515"/>
          <w:sz w:val="16"/>
          <w:szCs w:val="16"/>
          <w:lang w:val="en-CA"/>
        </w:rPr>
        <w:t>','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ss.ignore</w:t>
      </w:r>
      <w:proofErr w:type="gramEnd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();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returnList.push_back(tmp);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returnList;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catch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(</w:t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const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std::</w:t>
      </w:r>
      <w:proofErr w:type="gramEnd"/>
      <w:r w:rsidRPr="00BB0CB1">
        <w:rPr>
          <w:rFonts w:ascii="Consolas" w:hAnsi="Consolas" w:cs="Consolas"/>
          <w:color w:val="2B91AF"/>
          <w:sz w:val="16"/>
          <w:szCs w:val="16"/>
          <w:lang w:val="en-CA"/>
        </w:rPr>
        <w:t>exception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&amp;)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{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r w:rsidRPr="00BB0CB1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 xml:space="preserve"> returnList;</w:t>
      </w:r>
    </w:p>
    <w:p w:rsidR="00BB0CB1" w:rsidRPr="00BB0CB1" w:rsidRDefault="00BB0CB1" w:rsidP="00BB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ab/>
        <w:t>}</w:t>
      </w:r>
    </w:p>
    <w:p w:rsidR="00BB0CB1" w:rsidRPr="00BB0CB1" w:rsidRDefault="00BB0CB1" w:rsidP="00BB0CB1">
      <w:pPr>
        <w:rPr>
          <w:sz w:val="16"/>
          <w:szCs w:val="16"/>
        </w:rPr>
      </w:pPr>
      <w:r w:rsidRPr="00BB0CB1">
        <w:rPr>
          <w:rFonts w:ascii="Consolas" w:hAnsi="Consolas" w:cs="Consolas"/>
          <w:color w:val="000000"/>
          <w:sz w:val="16"/>
          <w:szCs w:val="16"/>
          <w:lang w:val="en-CA"/>
        </w:rPr>
        <w:t>}</w:t>
      </w:r>
    </w:p>
    <w:p w:rsidR="00E646D9" w:rsidRPr="00431A3E" w:rsidRDefault="00E646D9" w:rsidP="00E646D9">
      <w:pPr>
        <w:pStyle w:val="Heading1"/>
        <w:rPr>
          <w:color w:val="auto"/>
        </w:rPr>
      </w:pPr>
      <w:bookmarkStart w:id="17" w:name="_Toc505783439"/>
      <w:r w:rsidRPr="00431A3E">
        <w:rPr>
          <w:color w:val="auto"/>
        </w:rPr>
        <w:t>Descriptions of Functions</w:t>
      </w:r>
      <w:bookmarkEnd w:id="17"/>
    </w:p>
    <w:p w:rsidR="008B477B" w:rsidRDefault="000F43C0" w:rsidP="000F43C0">
      <w:pPr>
        <w:pStyle w:val="Heading2"/>
      </w:pPr>
      <w:bookmarkStart w:id="18" w:name="_Toc505783440"/>
      <w:r>
        <w:t>Candidate.h</w:t>
      </w:r>
      <w:bookmarkEnd w:id="18"/>
    </w:p>
    <w:p w:rsidR="00753721" w:rsidRDefault="00753721" w:rsidP="00753721">
      <w:pPr>
        <w:spacing w:before="0" w:after="0" w:line="240" w:lineRule="auto"/>
      </w:pPr>
      <w:proofErr w:type="gramStart"/>
      <w:r w:rsidRPr="00D81EEB">
        <w:rPr>
          <w:b/>
          <w:u w:val="single"/>
        </w:rPr>
        <w:t>Candidate(</w:t>
      </w:r>
      <w:proofErr w:type="gramEnd"/>
      <w:r w:rsidRPr="00D81EEB">
        <w:rPr>
          <w:b/>
          <w:u w:val="single"/>
        </w:rPr>
        <w:t>):</w:t>
      </w:r>
      <w:r>
        <w:t xml:space="preserve"> </w:t>
      </w:r>
      <w:r w:rsidR="002252F0">
        <w:t>thi</w:t>
      </w:r>
      <w:r>
        <w:t xml:space="preserve">s the </w:t>
      </w:r>
      <w:r w:rsidR="002C7E07">
        <w:t>d</w:t>
      </w:r>
      <w:r>
        <w:t xml:space="preserve">efault </w:t>
      </w:r>
      <w:r w:rsidR="002C7E07">
        <w:t>c</w:t>
      </w:r>
      <w:r>
        <w:t>onstructor.</w:t>
      </w:r>
    </w:p>
    <w:p w:rsidR="00194AAD" w:rsidRPr="00896D22" w:rsidRDefault="00194AAD" w:rsidP="00753721">
      <w:pPr>
        <w:spacing w:before="0" w:after="0" w:line="240" w:lineRule="auto"/>
        <w:rPr>
          <w:rFonts w:cs="Calibri"/>
        </w:rPr>
      </w:pPr>
      <w:proofErr w:type="gramStart"/>
      <w:r w:rsidRPr="00D81EEB">
        <w:rPr>
          <w:rFonts w:cs="Calibri"/>
          <w:b/>
          <w:u w:val="single"/>
          <w:lang w:val="en-CA"/>
        </w:rPr>
        <w:t>Candidate(</w:t>
      </w:r>
      <w:proofErr w:type="gramEnd"/>
      <w:r w:rsidRPr="00D81EEB">
        <w:rPr>
          <w:rFonts w:cs="Calibri"/>
          <w:b/>
          <w:u w:val="single"/>
          <w:lang w:val="en-CA"/>
        </w:rPr>
        <w:t>std::string name, std::string party</w:t>
      </w:r>
      <w:r w:rsidR="00896D22" w:rsidRPr="00D81EEB">
        <w:rPr>
          <w:rFonts w:cs="Calibri"/>
          <w:b/>
          <w:u w:val="single"/>
          <w:lang w:val="en-CA"/>
        </w:rPr>
        <w:t>):</w:t>
      </w:r>
      <w:r w:rsidR="00896D22" w:rsidRPr="00896D22">
        <w:rPr>
          <w:rFonts w:cs="Calibri"/>
          <w:lang w:val="en-CA"/>
        </w:rPr>
        <w:t xml:space="preserve"> </w:t>
      </w:r>
      <w:r w:rsidR="00896D22">
        <w:rPr>
          <w:rFonts w:cs="Calibri"/>
          <w:lang w:val="en-CA"/>
        </w:rPr>
        <w:t>This is just a constructor that allows you to set the name and the party of the candidate when you create the object.</w:t>
      </w:r>
    </w:p>
    <w:p w:rsidR="00753721" w:rsidRDefault="00753721" w:rsidP="00753721">
      <w:pPr>
        <w:spacing w:before="0" w:after="0" w:line="240" w:lineRule="auto"/>
      </w:pPr>
      <w:r w:rsidRPr="00D81EEB">
        <w:rPr>
          <w:b/>
          <w:u w:val="single"/>
        </w:rPr>
        <w:t>~</w:t>
      </w:r>
      <w:proofErr w:type="gramStart"/>
      <w:r w:rsidRPr="00D81EEB">
        <w:rPr>
          <w:b/>
          <w:u w:val="single"/>
        </w:rPr>
        <w:t>Candidate(</w:t>
      </w:r>
      <w:proofErr w:type="gramEnd"/>
      <w:r w:rsidRPr="00D81EEB">
        <w:rPr>
          <w:b/>
          <w:u w:val="single"/>
        </w:rPr>
        <w:t>):</w:t>
      </w:r>
      <w:r>
        <w:t xml:space="preserve"> </w:t>
      </w:r>
      <w:r w:rsidR="002252F0">
        <w:t>Thi</w:t>
      </w:r>
      <w:r>
        <w:t xml:space="preserve">s the </w:t>
      </w:r>
      <w:r w:rsidR="002C7E07">
        <w:t>d</w:t>
      </w:r>
      <w:r>
        <w:t>econstructor.</w:t>
      </w:r>
    </w:p>
    <w:p w:rsidR="00896D22" w:rsidRPr="00896D22" w:rsidRDefault="00896D22" w:rsidP="00896D22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proofErr w:type="gramStart"/>
      <w:r w:rsidRPr="00D81EEB">
        <w:rPr>
          <w:rFonts w:cs="Calibri"/>
          <w:b/>
          <w:u w:val="single"/>
          <w:lang w:val="en-CA"/>
        </w:rPr>
        <w:t>std::</w:t>
      </w:r>
      <w:proofErr w:type="gramEnd"/>
      <w:r w:rsidRPr="00D81EEB">
        <w:rPr>
          <w:rFonts w:cs="Calibri"/>
          <w:b/>
          <w:u w:val="single"/>
          <w:lang w:val="en-CA"/>
        </w:rPr>
        <w:t>string const GetName():</w:t>
      </w:r>
      <w:r w:rsidR="00D81EEB">
        <w:rPr>
          <w:rFonts w:cs="Calibri"/>
          <w:lang w:val="en-CA"/>
        </w:rPr>
        <w:t xml:space="preserve"> </w:t>
      </w:r>
      <w:r>
        <w:rPr>
          <w:rFonts w:cs="Calibri"/>
          <w:lang w:val="en-CA"/>
        </w:rPr>
        <w:t>This returns the name of the Candidate.</w:t>
      </w:r>
    </w:p>
    <w:p w:rsidR="00896D22" w:rsidRPr="00896D22" w:rsidRDefault="00896D22" w:rsidP="00896D22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proofErr w:type="gramStart"/>
      <w:r w:rsidRPr="00D81EEB">
        <w:rPr>
          <w:rFonts w:cs="Calibri"/>
          <w:b/>
          <w:u w:val="single"/>
          <w:lang w:val="en-CA"/>
        </w:rPr>
        <w:t>std::</w:t>
      </w:r>
      <w:proofErr w:type="gramEnd"/>
      <w:r w:rsidRPr="00D81EEB">
        <w:rPr>
          <w:rFonts w:cs="Calibri"/>
          <w:b/>
          <w:u w:val="single"/>
          <w:lang w:val="en-CA"/>
        </w:rPr>
        <w:t>string GetParty():</w:t>
      </w:r>
      <w:r>
        <w:rPr>
          <w:rFonts w:cs="Calibri"/>
          <w:lang w:val="en-CA"/>
        </w:rPr>
        <w:t xml:space="preserve"> This returns the party of the Candidate.</w:t>
      </w:r>
    </w:p>
    <w:p w:rsidR="00896D22" w:rsidRPr="00F708D3" w:rsidRDefault="00896D22" w:rsidP="00896D22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r w:rsidRPr="00D81EEB">
        <w:rPr>
          <w:rFonts w:cs="Calibri"/>
          <w:b/>
          <w:u w:val="single"/>
          <w:lang w:val="en-CA"/>
        </w:rPr>
        <w:t xml:space="preserve">void </w:t>
      </w:r>
      <w:proofErr w:type="gramStart"/>
      <w:r w:rsidRPr="00D81EEB">
        <w:rPr>
          <w:rFonts w:cs="Calibri"/>
          <w:b/>
          <w:u w:val="single"/>
          <w:lang w:val="en-CA"/>
        </w:rPr>
        <w:t>SetName(</w:t>
      </w:r>
      <w:proofErr w:type="gramEnd"/>
      <w:r w:rsidRPr="00D81EEB">
        <w:rPr>
          <w:rFonts w:cs="Calibri"/>
          <w:b/>
          <w:u w:val="single"/>
          <w:lang w:val="en-CA"/>
        </w:rPr>
        <w:t>std::string name)</w:t>
      </w:r>
      <w:r w:rsidR="00F708D3" w:rsidRPr="00D81EEB">
        <w:rPr>
          <w:rFonts w:cs="Calibri"/>
          <w:b/>
          <w:u w:val="single"/>
          <w:lang w:val="en-CA"/>
        </w:rPr>
        <w:t>:</w:t>
      </w:r>
      <w:r w:rsidR="00F708D3">
        <w:rPr>
          <w:rFonts w:cs="Calibri"/>
          <w:lang w:val="en-CA"/>
        </w:rPr>
        <w:t xml:space="preserve"> This takes in a parameter and replaces the name of the Candidate with the parameter.</w:t>
      </w:r>
    </w:p>
    <w:p w:rsidR="00896D22" w:rsidRPr="0013578D" w:rsidRDefault="00896D22" w:rsidP="00896D22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r w:rsidRPr="00D81EEB">
        <w:rPr>
          <w:rFonts w:cs="Calibri"/>
          <w:b/>
          <w:u w:val="single"/>
          <w:lang w:val="en-CA"/>
        </w:rPr>
        <w:t xml:space="preserve">void </w:t>
      </w:r>
      <w:proofErr w:type="gramStart"/>
      <w:r w:rsidRPr="00D81EEB">
        <w:rPr>
          <w:rFonts w:cs="Calibri"/>
          <w:b/>
          <w:u w:val="single"/>
          <w:lang w:val="en-CA"/>
        </w:rPr>
        <w:t>SetParty(</w:t>
      </w:r>
      <w:proofErr w:type="gramEnd"/>
      <w:r w:rsidRPr="00D81EEB">
        <w:rPr>
          <w:rFonts w:cs="Calibri"/>
          <w:b/>
          <w:u w:val="single"/>
          <w:lang w:val="en-CA"/>
        </w:rPr>
        <w:t>std::string party)</w:t>
      </w:r>
      <w:r w:rsidR="0013578D" w:rsidRPr="00D81EEB">
        <w:rPr>
          <w:rFonts w:cs="Calibri"/>
          <w:b/>
          <w:u w:val="single"/>
          <w:lang w:val="en-CA"/>
        </w:rPr>
        <w:t>:</w:t>
      </w:r>
      <w:r w:rsidR="0013578D">
        <w:rPr>
          <w:rFonts w:cs="Calibri"/>
          <w:lang w:val="en-CA"/>
        </w:rPr>
        <w:t xml:space="preserve"> This takes in a parameter and replaces the party of the Candidate with the parameter.</w:t>
      </w:r>
    </w:p>
    <w:p w:rsidR="00896D22" w:rsidRPr="0013578D" w:rsidRDefault="00896D22" w:rsidP="00896D22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r w:rsidRPr="00D81EEB">
        <w:rPr>
          <w:rFonts w:cs="Calibri"/>
          <w:b/>
          <w:u w:val="single"/>
          <w:lang w:val="en-CA"/>
        </w:rPr>
        <w:t>bool operator== (Candidate &amp;d)</w:t>
      </w:r>
      <w:r w:rsidR="0013578D" w:rsidRPr="00D81EEB">
        <w:rPr>
          <w:rFonts w:cs="Calibri"/>
          <w:b/>
          <w:u w:val="single"/>
          <w:lang w:val="en-CA"/>
        </w:rPr>
        <w:t>:</w:t>
      </w:r>
      <w:r w:rsidR="0013578D">
        <w:rPr>
          <w:rFonts w:cs="Calibri"/>
          <w:lang w:val="en-CA"/>
        </w:rPr>
        <w:t xml:space="preserve"> This overloads the ‘==’ </w:t>
      </w:r>
      <w:r w:rsidR="008C25B1">
        <w:rPr>
          <w:rFonts w:cs="Calibri"/>
          <w:lang w:val="en-CA"/>
        </w:rPr>
        <w:t>operator</w:t>
      </w:r>
      <w:r w:rsidR="0013578D">
        <w:rPr>
          <w:rFonts w:cs="Calibri"/>
          <w:lang w:val="en-CA"/>
        </w:rPr>
        <w:t xml:space="preserve">.  This allows </w:t>
      </w:r>
      <w:r w:rsidR="008C25B1">
        <w:rPr>
          <w:rFonts w:cs="Calibri"/>
          <w:lang w:val="en-CA"/>
        </w:rPr>
        <w:t>comparison</w:t>
      </w:r>
      <w:r w:rsidR="0013578D">
        <w:rPr>
          <w:rFonts w:cs="Calibri"/>
          <w:lang w:val="en-CA"/>
        </w:rPr>
        <w:t xml:space="preserve"> between two Candidate </w:t>
      </w:r>
      <w:r w:rsidR="008C25B1">
        <w:rPr>
          <w:rFonts w:cs="Calibri"/>
          <w:lang w:val="en-CA"/>
        </w:rPr>
        <w:t>o</w:t>
      </w:r>
      <w:r w:rsidR="0013578D">
        <w:rPr>
          <w:rFonts w:cs="Calibri"/>
          <w:lang w:val="en-CA"/>
        </w:rPr>
        <w:t>bjects</w:t>
      </w:r>
      <w:r w:rsidR="008C25B1">
        <w:rPr>
          <w:rFonts w:cs="Calibri"/>
          <w:lang w:val="en-CA"/>
        </w:rPr>
        <w:t>.</w:t>
      </w:r>
    </w:p>
    <w:p w:rsidR="007A6FCF" w:rsidRDefault="00896D22" w:rsidP="00896D22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r w:rsidRPr="00D81EEB">
        <w:rPr>
          <w:rFonts w:cs="Calibri"/>
          <w:b/>
          <w:u w:val="single"/>
          <w:lang w:val="en-CA"/>
        </w:rPr>
        <w:lastRenderedPageBreak/>
        <w:t xml:space="preserve">bool </w:t>
      </w:r>
      <w:proofErr w:type="gramStart"/>
      <w:r w:rsidRPr="00D81EEB">
        <w:rPr>
          <w:rFonts w:cs="Calibri"/>
          <w:b/>
          <w:u w:val="single"/>
          <w:lang w:val="en-CA"/>
        </w:rPr>
        <w:t>operator!=</w:t>
      </w:r>
      <w:proofErr w:type="gramEnd"/>
      <w:r w:rsidRPr="00D81EEB">
        <w:rPr>
          <w:rFonts w:cs="Calibri"/>
          <w:b/>
          <w:u w:val="single"/>
          <w:lang w:val="en-CA"/>
        </w:rPr>
        <w:t xml:space="preserve"> (Candidate &amp;d)</w:t>
      </w:r>
      <w:r w:rsidR="008C25B1" w:rsidRPr="00D81EEB">
        <w:rPr>
          <w:rFonts w:cs="Calibri"/>
          <w:b/>
          <w:u w:val="single"/>
          <w:lang w:val="en-CA"/>
        </w:rPr>
        <w:t>:</w:t>
      </w:r>
      <w:r w:rsidR="008C25B1">
        <w:rPr>
          <w:rFonts w:cs="Calibri"/>
          <w:lang w:val="en-CA"/>
        </w:rPr>
        <w:t xml:space="preserve"> This overloads the ‘!=’ operator.  This allows comparison between two Candidate objects.</w:t>
      </w:r>
    </w:p>
    <w:p w:rsidR="00FE3AA1" w:rsidRDefault="00FE3AA1" w:rsidP="00FE3AA1">
      <w:pPr>
        <w:pStyle w:val="Heading2"/>
        <w:rPr>
          <w:lang w:val="en-CA"/>
        </w:rPr>
      </w:pPr>
      <w:bookmarkStart w:id="19" w:name="_Toc505783441"/>
      <w:r>
        <w:rPr>
          <w:lang w:val="en-CA"/>
        </w:rPr>
        <w:t>BallotPapers.h</w:t>
      </w:r>
      <w:bookmarkEnd w:id="19"/>
    </w:p>
    <w:p w:rsidR="00FE3AA1" w:rsidRPr="00FE3AA1" w:rsidRDefault="00FE3AA1" w:rsidP="00FE3AA1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proofErr w:type="gramStart"/>
      <w:r w:rsidRPr="00FE3AA1">
        <w:rPr>
          <w:rFonts w:cs="Calibri"/>
          <w:b/>
          <w:u w:val="single"/>
          <w:lang w:val="en-CA"/>
        </w:rPr>
        <w:t>BallotPaper(</w:t>
      </w:r>
      <w:proofErr w:type="gramEnd"/>
      <w:r w:rsidRPr="00FE3AA1">
        <w:rPr>
          <w:rFonts w:cs="Calibri"/>
          <w:b/>
          <w:u w:val="single"/>
          <w:lang w:val="en-CA"/>
        </w:rPr>
        <w:t>):</w:t>
      </w:r>
      <w:r>
        <w:rPr>
          <w:rFonts w:cs="Calibri"/>
          <w:b/>
          <w:lang w:val="en-CA"/>
        </w:rPr>
        <w:t xml:space="preserve"> </w:t>
      </w:r>
      <w:r>
        <w:rPr>
          <w:rFonts w:cs="Calibri"/>
          <w:lang w:val="en-CA"/>
        </w:rPr>
        <w:t>This is the default constructor.</w:t>
      </w:r>
    </w:p>
    <w:p w:rsidR="00FE3AA1" w:rsidRPr="00E005DC" w:rsidRDefault="00FE3AA1" w:rsidP="00FE3AA1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r w:rsidRPr="00FE3AA1">
        <w:rPr>
          <w:rFonts w:cs="Calibri"/>
          <w:b/>
          <w:u w:val="single"/>
          <w:lang w:val="en-CA"/>
        </w:rPr>
        <w:t>~</w:t>
      </w:r>
      <w:proofErr w:type="gramStart"/>
      <w:r w:rsidRPr="00FE3AA1">
        <w:rPr>
          <w:rFonts w:cs="Calibri"/>
          <w:b/>
          <w:u w:val="single"/>
          <w:lang w:val="en-CA"/>
        </w:rPr>
        <w:t>BallotPaper(</w:t>
      </w:r>
      <w:proofErr w:type="gramEnd"/>
      <w:r w:rsidRPr="00FE3AA1">
        <w:rPr>
          <w:rFonts w:cs="Calibri"/>
          <w:b/>
          <w:u w:val="single"/>
          <w:lang w:val="en-CA"/>
        </w:rPr>
        <w:t>):</w:t>
      </w:r>
      <w:r w:rsidR="00E005DC">
        <w:rPr>
          <w:rFonts w:cs="Calibri"/>
          <w:lang w:val="en-CA"/>
        </w:rPr>
        <w:t xml:space="preserve"> This is the </w:t>
      </w:r>
      <w:r w:rsidR="000B3180">
        <w:rPr>
          <w:rFonts w:cs="Calibri"/>
          <w:lang w:val="en-CA"/>
        </w:rPr>
        <w:t>deconstructor.</w:t>
      </w:r>
    </w:p>
    <w:p w:rsidR="00FE3AA1" w:rsidRPr="00BF6067" w:rsidRDefault="00FE3AA1" w:rsidP="00FE3AA1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r w:rsidRPr="00FE3AA1">
        <w:rPr>
          <w:rFonts w:cs="Calibri"/>
          <w:b/>
          <w:u w:val="single"/>
          <w:lang w:val="en-CA"/>
        </w:rPr>
        <w:t xml:space="preserve">void </w:t>
      </w:r>
      <w:proofErr w:type="gramStart"/>
      <w:r w:rsidRPr="00FE3AA1">
        <w:rPr>
          <w:rFonts w:cs="Calibri"/>
          <w:b/>
          <w:u w:val="single"/>
          <w:lang w:val="en-CA"/>
        </w:rPr>
        <w:t>setPreference(</w:t>
      </w:r>
      <w:proofErr w:type="gramEnd"/>
      <w:r w:rsidRPr="00FE3AA1">
        <w:rPr>
          <w:rFonts w:cs="Calibri"/>
          <w:b/>
          <w:u w:val="single"/>
          <w:lang w:val="en-CA"/>
        </w:rPr>
        <w:t>int p</w:t>
      </w:r>
      <w:r w:rsidR="00BF6067">
        <w:rPr>
          <w:rFonts w:cs="Calibri"/>
          <w:b/>
          <w:u w:val="single"/>
          <w:lang w:val="en-CA"/>
        </w:rPr>
        <w:t>r</w:t>
      </w:r>
      <w:r w:rsidRPr="00FE3AA1">
        <w:rPr>
          <w:rFonts w:cs="Calibri"/>
          <w:b/>
          <w:u w:val="single"/>
          <w:lang w:val="en-CA"/>
        </w:rPr>
        <w:t>eference, Candidate candidate):</w:t>
      </w:r>
      <w:r w:rsidR="00BF6067">
        <w:rPr>
          <w:rFonts w:cs="Calibri"/>
          <w:lang w:val="en-CA"/>
        </w:rPr>
        <w:t xml:space="preserve"> This stores the Candidate in a map data structure using preference </w:t>
      </w:r>
      <w:r w:rsidR="00405876">
        <w:rPr>
          <w:rFonts w:cs="Calibri"/>
          <w:lang w:val="en-CA"/>
        </w:rPr>
        <w:t>as the key and candidate as the value stored along with the key.</w:t>
      </w:r>
    </w:p>
    <w:p w:rsidR="00FE3AA1" w:rsidRDefault="00FE3AA1" w:rsidP="00FE3AA1">
      <w:pPr>
        <w:spacing w:before="0" w:after="0" w:line="240" w:lineRule="auto"/>
        <w:rPr>
          <w:rFonts w:cs="Calibri"/>
          <w:lang w:val="en-CA"/>
        </w:rPr>
      </w:pPr>
      <w:r w:rsidRPr="00FE3AA1">
        <w:rPr>
          <w:rFonts w:cs="Calibri"/>
          <w:b/>
          <w:u w:val="single"/>
          <w:lang w:val="en-CA"/>
        </w:rPr>
        <w:t xml:space="preserve">Candidate </w:t>
      </w:r>
      <w:proofErr w:type="gramStart"/>
      <w:r w:rsidRPr="00FE3AA1">
        <w:rPr>
          <w:rFonts w:cs="Calibri"/>
          <w:b/>
          <w:u w:val="single"/>
          <w:lang w:val="en-CA"/>
        </w:rPr>
        <w:t>getPreference(</w:t>
      </w:r>
      <w:proofErr w:type="gramEnd"/>
      <w:r w:rsidRPr="00FE3AA1">
        <w:rPr>
          <w:rFonts w:cs="Calibri"/>
          <w:b/>
          <w:u w:val="single"/>
          <w:lang w:val="en-CA"/>
        </w:rPr>
        <w:t>int preference):</w:t>
      </w:r>
      <w:r w:rsidR="00405876">
        <w:rPr>
          <w:rFonts w:cs="Calibri"/>
          <w:lang w:val="en-CA"/>
        </w:rPr>
        <w:t xml:space="preserve"> This returns the candidate with the chosen preference on this BallotPaper.</w:t>
      </w:r>
    </w:p>
    <w:p w:rsidR="00FE0FD2" w:rsidRDefault="00FE0FD2" w:rsidP="00FE0FD2">
      <w:pPr>
        <w:pStyle w:val="Heading2"/>
        <w:rPr>
          <w:lang w:val="en-CA"/>
        </w:rPr>
      </w:pPr>
      <w:bookmarkStart w:id="20" w:name="_Toc505783442"/>
      <w:r>
        <w:rPr>
          <w:lang w:val="en-CA"/>
        </w:rPr>
        <w:t>VoteCounter.h</w:t>
      </w:r>
      <w:bookmarkEnd w:id="20"/>
    </w:p>
    <w:p w:rsidR="0027479B" w:rsidRPr="002252F0" w:rsidRDefault="0027479B" w:rsidP="0027479B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proofErr w:type="gramStart"/>
      <w:r w:rsidRPr="002252F0">
        <w:rPr>
          <w:rFonts w:cs="Calibri"/>
          <w:b/>
          <w:u w:val="single"/>
          <w:lang w:val="en-CA"/>
        </w:rPr>
        <w:t>VoteCounter(</w:t>
      </w:r>
      <w:proofErr w:type="gramEnd"/>
      <w:r w:rsidRPr="002252F0">
        <w:rPr>
          <w:rFonts w:cs="Calibri"/>
          <w:b/>
          <w:u w:val="single"/>
          <w:lang w:val="en-CA"/>
        </w:rPr>
        <w:t>)</w:t>
      </w:r>
      <w:r w:rsidR="002252F0">
        <w:rPr>
          <w:rFonts w:cs="Calibri"/>
          <w:b/>
          <w:u w:val="single"/>
          <w:lang w:val="en-CA"/>
        </w:rPr>
        <w:t>:</w:t>
      </w:r>
      <w:r w:rsidR="002252F0">
        <w:rPr>
          <w:rFonts w:cs="Calibri"/>
          <w:lang w:val="en-CA"/>
        </w:rPr>
        <w:t xml:space="preserve"> This is the default constructor.</w:t>
      </w:r>
    </w:p>
    <w:p w:rsidR="0027479B" w:rsidRPr="002252F0" w:rsidRDefault="0027479B" w:rsidP="0027479B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r w:rsidRPr="002252F0">
        <w:rPr>
          <w:rFonts w:cs="Calibri"/>
          <w:b/>
          <w:u w:val="single"/>
          <w:lang w:val="en-CA"/>
        </w:rPr>
        <w:t>~</w:t>
      </w:r>
      <w:proofErr w:type="gramStart"/>
      <w:r w:rsidRPr="002252F0">
        <w:rPr>
          <w:rFonts w:cs="Calibri"/>
          <w:b/>
          <w:u w:val="single"/>
          <w:lang w:val="en-CA"/>
        </w:rPr>
        <w:t>VoteCounter(</w:t>
      </w:r>
      <w:proofErr w:type="gramEnd"/>
      <w:r w:rsidRPr="002252F0">
        <w:rPr>
          <w:rFonts w:cs="Calibri"/>
          <w:b/>
          <w:u w:val="single"/>
          <w:lang w:val="en-CA"/>
        </w:rPr>
        <w:t>):</w:t>
      </w:r>
      <w:r w:rsidR="002252F0">
        <w:rPr>
          <w:rFonts w:cs="Calibri"/>
          <w:lang w:val="en-CA"/>
        </w:rPr>
        <w:t xml:space="preserve"> This</w:t>
      </w:r>
      <w:r w:rsidR="002E2C70">
        <w:rPr>
          <w:rFonts w:cs="Calibri"/>
          <w:lang w:val="en-CA"/>
        </w:rPr>
        <w:t xml:space="preserve"> is the deconstructor.</w:t>
      </w:r>
      <w:r w:rsidR="002252F0">
        <w:rPr>
          <w:rFonts w:cs="Calibri"/>
          <w:lang w:val="en-CA"/>
        </w:rPr>
        <w:t xml:space="preserve"> </w:t>
      </w:r>
    </w:p>
    <w:p w:rsidR="0027479B" w:rsidRPr="00116F94" w:rsidRDefault="0027479B" w:rsidP="0027479B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r w:rsidRPr="002252F0">
        <w:rPr>
          <w:rFonts w:cs="Calibri"/>
          <w:b/>
          <w:u w:val="single"/>
          <w:lang w:val="en-CA"/>
        </w:rPr>
        <w:t xml:space="preserve">void </w:t>
      </w:r>
      <w:proofErr w:type="gramStart"/>
      <w:r w:rsidRPr="002252F0">
        <w:rPr>
          <w:rFonts w:cs="Calibri"/>
          <w:b/>
          <w:u w:val="single"/>
          <w:lang w:val="en-CA"/>
        </w:rPr>
        <w:t>Start(</w:t>
      </w:r>
      <w:proofErr w:type="gramEnd"/>
      <w:r w:rsidRPr="002252F0">
        <w:rPr>
          <w:rFonts w:cs="Calibri"/>
          <w:b/>
          <w:u w:val="single"/>
          <w:lang w:val="en-CA"/>
        </w:rPr>
        <w:t>)</w:t>
      </w:r>
      <w:r w:rsidR="002E2C70">
        <w:rPr>
          <w:rFonts w:cs="Calibri"/>
          <w:b/>
          <w:u w:val="single"/>
          <w:lang w:val="en-CA"/>
        </w:rPr>
        <w:t xml:space="preserve">: </w:t>
      </w:r>
      <w:r w:rsidR="00116F94">
        <w:rPr>
          <w:rFonts w:cs="Calibri"/>
          <w:lang w:val="en-CA"/>
        </w:rPr>
        <w:t>This starts the Vote Counter Program.</w:t>
      </w:r>
    </w:p>
    <w:p w:rsidR="0027479B" w:rsidRPr="00642820" w:rsidRDefault="0027479B" w:rsidP="0027479B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r w:rsidRPr="002252F0">
        <w:rPr>
          <w:rFonts w:cs="Calibri"/>
          <w:b/>
          <w:u w:val="single"/>
          <w:lang w:val="en-CA"/>
        </w:rPr>
        <w:t xml:space="preserve">void </w:t>
      </w:r>
      <w:proofErr w:type="gramStart"/>
      <w:r w:rsidRPr="002252F0">
        <w:rPr>
          <w:rFonts w:cs="Calibri"/>
          <w:b/>
          <w:u w:val="single"/>
          <w:lang w:val="en-CA"/>
        </w:rPr>
        <w:t>StartVotingManual(</w:t>
      </w:r>
      <w:proofErr w:type="gramEnd"/>
      <w:r w:rsidRPr="002252F0">
        <w:rPr>
          <w:rFonts w:cs="Calibri"/>
          <w:b/>
          <w:u w:val="single"/>
          <w:lang w:val="en-CA"/>
        </w:rPr>
        <w:t>const std::list&lt;Candidate&gt; candidates)</w:t>
      </w:r>
      <w:r w:rsidR="00642820">
        <w:rPr>
          <w:rFonts w:cs="Calibri"/>
          <w:b/>
          <w:u w:val="single"/>
          <w:lang w:val="en-CA"/>
        </w:rPr>
        <w:t>:</w:t>
      </w:r>
      <w:r w:rsidR="00642820">
        <w:rPr>
          <w:rFonts w:cs="Calibri"/>
          <w:lang w:val="en-CA"/>
        </w:rPr>
        <w:t xml:space="preserve"> Starts the manual process of the vote counter problem.</w:t>
      </w:r>
    </w:p>
    <w:p w:rsidR="0027479B" w:rsidRPr="00642820" w:rsidRDefault="0027479B" w:rsidP="0027479B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proofErr w:type="gramStart"/>
      <w:r w:rsidRPr="002252F0">
        <w:rPr>
          <w:rFonts w:cs="Calibri"/>
          <w:b/>
          <w:u w:val="single"/>
          <w:lang w:val="en-CA"/>
        </w:rPr>
        <w:t>std::</w:t>
      </w:r>
      <w:proofErr w:type="gramEnd"/>
      <w:r w:rsidRPr="002252F0">
        <w:rPr>
          <w:rFonts w:cs="Calibri"/>
          <w:b/>
          <w:u w:val="single"/>
          <w:lang w:val="en-CA"/>
        </w:rPr>
        <w:t>list&lt;Candidate&gt; InitManualProcess()</w:t>
      </w:r>
      <w:r w:rsidR="00642820">
        <w:rPr>
          <w:rFonts w:cs="Calibri"/>
          <w:b/>
          <w:u w:val="single"/>
          <w:lang w:val="en-CA"/>
        </w:rPr>
        <w:t>:</w:t>
      </w:r>
      <w:r w:rsidR="00642820">
        <w:rPr>
          <w:rFonts w:cs="Calibri"/>
          <w:lang w:val="en-CA"/>
        </w:rPr>
        <w:t xml:space="preserve"> This function asks the user for all the candidate details.</w:t>
      </w:r>
    </w:p>
    <w:p w:rsidR="0027479B" w:rsidRPr="00642820" w:rsidRDefault="0027479B" w:rsidP="0027479B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r w:rsidRPr="002252F0">
        <w:rPr>
          <w:rFonts w:cs="Calibri"/>
          <w:b/>
          <w:u w:val="single"/>
          <w:lang w:val="en-CA"/>
        </w:rPr>
        <w:t>void PrintOutAllCandidates(</w:t>
      </w:r>
      <w:proofErr w:type="gramStart"/>
      <w:r w:rsidRPr="002252F0">
        <w:rPr>
          <w:rFonts w:cs="Calibri"/>
          <w:b/>
          <w:u w:val="single"/>
          <w:lang w:val="en-CA"/>
        </w:rPr>
        <w:t>std::</w:t>
      </w:r>
      <w:proofErr w:type="gramEnd"/>
      <w:r w:rsidRPr="002252F0">
        <w:rPr>
          <w:rFonts w:cs="Calibri"/>
          <w:b/>
          <w:u w:val="single"/>
          <w:lang w:val="en-CA"/>
        </w:rPr>
        <w:t>list&lt;Candidate&gt; candidates)</w:t>
      </w:r>
      <w:r w:rsidR="00642820">
        <w:rPr>
          <w:rFonts w:cs="Calibri"/>
          <w:b/>
          <w:u w:val="single"/>
          <w:lang w:val="en-CA"/>
        </w:rPr>
        <w:t>:</w:t>
      </w:r>
      <w:r w:rsidR="00642820">
        <w:rPr>
          <w:rFonts w:cs="Calibri"/>
          <w:lang w:val="en-CA"/>
        </w:rPr>
        <w:t xml:space="preserve"> This prints out all the candidate’s details to the screen.</w:t>
      </w:r>
    </w:p>
    <w:p w:rsidR="0027479B" w:rsidRPr="00642820" w:rsidRDefault="0027479B" w:rsidP="0027479B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r w:rsidRPr="002252F0">
        <w:rPr>
          <w:rFonts w:cs="Calibri"/>
          <w:b/>
          <w:u w:val="single"/>
          <w:lang w:val="en-CA"/>
        </w:rPr>
        <w:t>void FigureOutWhoWon(</w:t>
      </w:r>
      <w:proofErr w:type="gramStart"/>
      <w:r w:rsidRPr="002252F0">
        <w:rPr>
          <w:rFonts w:cs="Calibri"/>
          <w:b/>
          <w:u w:val="single"/>
          <w:lang w:val="en-CA"/>
        </w:rPr>
        <w:t>std::</w:t>
      </w:r>
      <w:proofErr w:type="gramEnd"/>
      <w:r w:rsidRPr="002252F0">
        <w:rPr>
          <w:rFonts w:cs="Calibri"/>
          <w:b/>
          <w:u w:val="single"/>
          <w:lang w:val="en-CA"/>
        </w:rPr>
        <w:t>list&lt;BallotPaper&gt; ballotPapers, const std::list&lt;Candidate&gt; &amp;candidates)</w:t>
      </w:r>
      <w:r w:rsidR="00642820">
        <w:rPr>
          <w:rFonts w:cs="Calibri"/>
          <w:b/>
          <w:u w:val="single"/>
          <w:lang w:val="en-CA"/>
        </w:rPr>
        <w:t>:</w:t>
      </w:r>
      <w:r w:rsidR="00642820">
        <w:rPr>
          <w:rFonts w:cs="Calibri"/>
          <w:lang w:val="en-CA"/>
        </w:rPr>
        <w:t xml:space="preserve"> This is the function that determines who wins the voting process.</w:t>
      </w:r>
    </w:p>
    <w:p w:rsidR="0027479B" w:rsidRPr="00642820" w:rsidRDefault="0027479B" w:rsidP="0027479B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r w:rsidRPr="002252F0">
        <w:rPr>
          <w:rFonts w:cs="Calibri"/>
          <w:b/>
          <w:u w:val="single"/>
          <w:lang w:val="en-CA"/>
        </w:rPr>
        <w:t xml:space="preserve">void </w:t>
      </w:r>
      <w:proofErr w:type="gramStart"/>
      <w:r w:rsidRPr="002252F0">
        <w:rPr>
          <w:rFonts w:cs="Calibri"/>
          <w:b/>
          <w:u w:val="single"/>
          <w:lang w:val="en-CA"/>
        </w:rPr>
        <w:t>TransferVotes(</w:t>
      </w:r>
      <w:proofErr w:type="gramEnd"/>
      <w:r w:rsidRPr="002252F0">
        <w:rPr>
          <w:rFonts w:cs="Calibri"/>
          <w:b/>
          <w:u w:val="single"/>
          <w:lang w:val="en-CA"/>
        </w:rPr>
        <w:t>CandidateVotes loserCandidate, std::list&lt;CandidateVotes&gt; &amp;votes)</w:t>
      </w:r>
      <w:r w:rsidR="00642820">
        <w:rPr>
          <w:rFonts w:cs="Calibri"/>
          <w:b/>
          <w:u w:val="single"/>
          <w:lang w:val="en-CA"/>
        </w:rPr>
        <w:t>:</w:t>
      </w:r>
      <w:r w:rsidR="00642820">
        <w:rPr>
          <w:rFonts w:cs="Calibri"/>
          <w:lang w:val="en-CA"/>
        </w:rPr>
        <w:t xml:space="preserve"> This function transfers all the loserCandidate BallotPapers that are associated with it and assigns them to another candidate based on the next candidate preference. </w:t>
      </w:r>
    </w:p>
    <w:p w:rsidR="0027479B" w:rsidRPr="0002185C" w:rsidRDefault="0027479B" w:rsidP="0027479B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r w:rsidRPr="002252F0">
        <w:rPr>
          <w:rFonts w:cs="Calibri"/>
          <w:b/>
          <w:u w:val="single"/>
          <w:lang w:val="en-CA"/>
        </w:rPr>
        <w:t xml:space="preserve">const </w:t>
      </w:r>
      <w:proofErr w:type="gramStart"/>
      <w:r w:rsidRPr="002252F0">
        <w:rPr>
          <w:rFonts w:cs="Calibri"/>
          <w:b/>
          <w:u w:val="single"/>
          <w:lang w:val="en-CA"/>
        </w:rPr>
        <w:t>std::</w:t>
      </w:r>
      <w:proofErr w:type="gramEnd"/>
      <w:r w:rsidRPr="002252F0">
        <w:rPr>
          <w:rFonts w:cs="Calibri"/>
          <w:b/>
          <w:u w:val="single"/>
          <w:lang w:val="en-CA"/>
        </w:rPr>
        <w:t>list&lt;CandidateVotes&gt; CountVotes(const std::list&lt;Candidate&gt; &amp;candidates, const std::list&lt;BallotPaper&gt; &amp;ballotPapers)</w:t>
      </w:r>
      <w:r w:rsidR="0002185C">
        <w:rPr>
          <w:rFonts w:cs="Calibri"/>
          <w:b/>
          <w:u w:val="single"/>
          <w:lang w:val="en-CA"/>
        </w:rPr>
        <w:t>:</w:t>
      </w:r>
      <w:r w:rsidR="0002185C">
        <w:rPr>
          <w:rFonts w:cs="Calibri"/>
          <w:lang w:val="en-CA"/>
        </w:rPr>
        <w:t xml:space="preserve"> This takes all the candidates and ballotPapers lists and creates a CandidateVote object, with a single candidate and all the ballotPapers that are associated with the candidate, and stores it in a returnable list. </w:t>
      </w:r>
    </w:p>
    <w:p w:rsidR="0027479B" w:rsidRPr="0002185C" w:rsidRDefault="0027479B" w:rsidP="0027479B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proofErr w:type="gramStart"/>
      <w:r w:rsidRPr="002252F0">
        <w:rPr>
          <w:rFonts w:cs="Calibri"/>
          <w:b/>
          <w:u w:val="single"/>
          <w:lang w:val="en-CA"/>
        </w:rPr>
        <w:t>std::</w:t>
      </w:r>
      <w:proofErr w:type="gramEnd"/>
      <w:r w:rsidRPr="002252F0">
        <w:rPr>
          <w:rFonts w:cs="Calibri"/>
          <w:b/>
          <w:u w:val="single"/>
          <w:lang w:val="en-CA"/>
        </w:rPr>
        <w:t>list&lt;CandidateVotes&gt; FindAllTheLowestVotes(const std::list&lt;CandidateVotes&gt;&amp; votes)</w:t>
      </w:r>
      <w:r w:rsidR="0002185C">
        <w:rPr>
          <w:rFonts w:cs="Calibri"/>
          <w:b/>
          <w:u w:val="single"/>
          <w:lang w:val="en-CA"/>
        </w:rPr>
        <w:t>:</w:t>
      </w:r>
      <w:r w:rsidR="0002185C">
        <w:rPr>
          <w:rFonts w:cs="Calibri"/>
          <w:lang w:val="en-CA"/>
        </w:rPr>
        <w:t xml:space="preserve"> This functions looks at a list of CandidateVote objects and determines which of those objects have the lowest vote count and returns a list of all the CandidateVote objects with those lowest votes.  </w:t>
      </w:r>
    </w:p>
    <w:p w:rsidR="0027479B" w:rsidRPr="0002185C" w:rsidRDefault="0027479B" w:rsidP="0027479B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r w:rsidRPr="002252F0">
        <w:rPr>
          <w:rFonts w:cs="Calibri"/>
          <w:b/>
          <w:u w:val="single"/>
          <w:lang w:val="en-CA"/>
        </w:rPr>
        <w:t>void PrintOutVotersAndTheirPreferences(</w:t>
      </w:r>
      <w:proofErr w:type="gramStart"/>
      <w:r w:rsidRPr="002252F0">
        <w:rPr>
          <w:rFonts w:cs="Calibri"/>
          <w:b/>
          <w:u w:val="single"/>
          <w:lang w:val="en-CA"/>
        </w:rPr>
        <w:t>std::</w:t>
      </w:r>
      <w:proofErr w:type="gramEnd"/>
      <w:r w:rsidRPr="002252F0">
        <w:rPr>
          <w:rFonts w:cs="Calibri"/>
          <w:b/>
          <w:u w:val="single"/>
          <w:lang w:val="en-CA"/>
        </w:rPr>
        <w:t>list&lt;BallotPaper&gt; ballotPapers, int</w:t>
      </w:r>
      <w:r w:rsidR="002252F0" w:rsidRPr="002252F0">
        <w:rPr>
          <w:rFonts w:cs="Calibri"/>
          <w:b/>
          <w:u w:val="single"/>
          <w:lang w:val="en-CA"/>
        </w:rPr>
        <w:t xml:space="preserve"> </w:t>
      </w:r>
      <w:r w:rsidRPr="002252F0">
        <w:rPr>
          <w:rFonts w:cs="Calibri"/>
          <w:b/>
          <w:u w:val="single"/>
          <w:lang w:val="en-CA"/>
        </w:rPr>
        <w:t>numCandidates)</w:t>
      </w:r>
      <w:r w:rsidR="0002185C">
        <w:rPr>
          <w:rFonts w:cs="Calibri"/>
          <w:b/>
          <w:u w:val="single"/>
          <w:lang w:val="en-CA"/>
        </w:rPr>
        <w:t>:</w:t>
      </w:r>
      <w:r w:rsidR="0002185C">
        <w:rPr>
          <w:rFonts w:cs="Calibri"/>
          <w:lang w:val="en-CA"/>
        </w:rPr>
        <w:t xml:space="preserve"> This prints out the ballotPapers and the preference order of the Candidates to the screen.  </w:t>
      </w:r>
    </w:p>
    <w:p w:rsidR="002252F0" w:rsidRPr="0002185C" w:rsidRDefault="0027479B" w:rsidP="0027479B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r w:rsidRPr="002252F0">
        <w:rPr>
          <w:rFonts w:cs="Calibri"/>
          <w:b/>
          <w:u w:val="single"/>
          <w:lang w:val="en-CA"/>
        </w:rPr>
        <w:t xml:space="preserve">void </w:t>
      </w:r>
      <w:proofErr w:type="gramStart"/>
      <w:r w:rsidRPr="002252F0">
        <w:rPr>
          <w:rFonts w:cs="Calibri"/>
          <w:b/>
          <w:u w:val="single"/>
          <w:lang w:val="en-CA"/>
        </w:rPr>
        <w:t>PrintOutTiedCandidates(</w:t>
      </w:r>
      <w:proofErr w:type="gramEnd"/>
      <w:r w:rsidRPr="002252F0">
        <w:rPr>
          <w:rFonts w:cs="Calibri"/>
          <w:b/>
          <w:u w:val="single"/>
          <w:lang w:val="en-CA"/>
        </w:rPr>
        <w:t>const std::list&lt;CandidateVotes&gt;&amp; votes)</w:t>
      </w:r>
      <w:r w:rsidR="0002185C">
        <w:rPr>
          <w:rFonts w:cs="Calibri"/>
          <w:b/>
          <w:u w:val="single"/>
          <w:lang w:val="en-CA"/>
        </w:rPr>
        <w:t>:</w:t>
      </w:r>
      <w:r w:rsidR="0002185C">
        <w:rPr>
          <w:rFonts w:cs="Calibri"/>
          <w:lang w:val="en-CA"/>
        </w:rPr>
        <w:t xml:space="preserve"> This prints out the tied candidates to the screen.  </w:t>
      </w:r>
    </w:p>
    <w:p w:rsidR="0027479B" w:rsidRPr="0002185C" w:rsidRDefault="0027479B" w:rsidP="0027479B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r w:rsidRPr="002252F0">
        <w:rPr>
          <w:rFonts w:cs="Calibri"/>
          <w:b/>
          <w:u w:val="single"/>
          <w:lang w:val="en-CA"/>
        </w:rPr>
        <w:t>CandidateVotes FindTheLoserCandidate(</w:t>
      </w:r>
      <w:proofErr w:type="gramStart"/>
      <w:r w:rsidRPr="002252F0">
        <w:rPr>
          <w:rFonts w:cs="Calibri"/>
          <w:b/>
          <w:u w:val="single"/>
          <w:lang w:val="en-CA"/>
        </w:rPr>
        <w:t>std::</w:t>
      </w:r>
      <w:proofErr w:type="gramEnd"/>
      <w:r w:rsidRPr="002252F0">
        <w:rPr>
          <w:rFonts w:cs="Calibri"/>
          <w:b/>
          <w:u w:val="single"/>
          <w:lang w:val="en-CA"/>
        </w:rPr>
        <w:t>list&lt;CandidateVotes&gt;&amp; votes)</w:t>
      </w:r>
      <w:r w:rsidR="0002185C">
        <w:rPr>
          <w:rFonts w:cs="Calibri"/>
          <w:b/>
          <w:u w:val="single"/>
          <w:lang w:val="en-CA"/>
        </w:rPr>
        <w:t>:</w:t>
      </w:r>
      <w:r w:rsidR="0002185C">
        <w:rPr>
          <w:rFonts w:cs="Calibri"/>
          <w:lang w:val="en-CA"/>
        </w:rPr>
        <w:t xml:space="preserve"> This takes in a list of CandidateVote objects and determines which one of them loses.  </w:t>
      </w:r>
    </w:p>
    <w:p w:rsidR="0027479B" w:rsidRPr="0002185C" w:rsidRDefault="0027479B" w:rsidP="0027479B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r w:rsidRPr="002252F0">
        <w:rPr>
          <w:rFonts w:cs="Calibri"/>
          <w:b/>
          <w:u w:val="single"/>
          <w:lang w:val="en-CA"/>
        </w:rPr>
        <w:t xml:space="preserve">void </w:t>
      </w:r>
      <w:proofErr w:type="gramStart"/>
      <w:r w:rsidRPr="002252F0">
        <w:rPr>
          <w:rFonts w:cs="Calibri"/>
          <w:b/>
          <w:u w:val="single"/>
          <w:lang w:val="en-CA"/>
        </w:rPr>
        <w:t>PrintOutCandidatesAndThierVotes(</w:t>
      </w:r>
      <w:proofErr w:type="gramEnd"/>
      <w:r w:rsidRPr="002252F0">
        <w:rPr>
          <w:rFonts w:cs="Calibri"/>
          <w:b/>
          <w:u w:val="single"/>
          <w:lang w:val="en-CA"/>
        </w:rPr>
        <w:t>const std::list&lt;CandidateVotes&gt; &amp;votes, int round)</w:t>
      </w:r>
      <w:r w:rsidR="0002185C">
        <w:rPr>
          <w:rFonts w:cs="Calibri"/>
          <w:b/>
          <w:u w:val="single"/>
          <w:lang w:val="en-CA"/>
        </w:rPr>
        <w:t>:</w:t>
      </w:r>
      <w:r w:rsidR="0002185C">
        <w:rPr>
          <w:rFonts w:cs="Calibri"/>
          <w:lang w:val="en-CA"/>
        </w:rPr>
        <w:t xml:space="preserve"> This prints out the number of votes each candidate has to the screen.  </w:t>
      </w:r>
    </w:p>
    <w:p w:rsidR="0027479B" w:rsidRPr="003F0F44" w:rsidRDefault="0027479B" w:rsidP="0027479B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proofErr w:type="gramStart"/>
      <w:r w:rsidRPr="002252F0">
        <w:rPr>
          <w:rFonts w:cs="Calibri"/>
          <w:b/>
          <w:u w:val="single"/>
          <w:lang w:val="en-CA"/>
        </w:rPr>
        <w:t>std::</w:t>
      </w:r>
      <w:proofErr w:type="gramEnd"/>
      <w:r w:rsidRPr="002252F0">
        <w:rPr>
          <w:rFonts w:cs="Calibri"/>
          <w:b/>
          <w:u w:val="single"/>
          <w:lang w:val="en-CA"/>
        </w:rPr>
        <w:t>list&lt;CandidateVotes&gt;</w:t>
      </w:r>
      <w:r w:rsidR="005858E4">
        <w:rPr>
          <w:rFonts w:cs="Calibri"/>
          <w:b/>
          <w:u w:val="single"/>
          <w:lang w:val="en-CA"/>
        </w:rPr>
        <w:t xml:space="preserve"> </w:t>
      </w:r>
      <w:r w:rsidRPr="002252F0">
        <w:rPr>
          <w:rFonts w:cs="Calibri"/>
          <w:b/>
          <w:u w:val="single"/>
          <w:lang w:val="en-CA"/>
        </w:rPr>
        <w:t>SortDesending(const std::list&lt;CandidateVotes&gt; &amp;totalVotes)</w:t>
      </w:r>
      <w:r w:rsidR="003F0F44">
        <w:rPr>
          <w:rFonts w:cs="Calibri"/>
          <w:b/>
          <w:u w:val="single"/>
          <w:lang w:val="en-CA"/>
        </w:rPr>
        <w:t>:</w:t>
      </w:r>
      <w:r w:rsidR="003F0F44">
        <w:rPr>
          <w:rFonts w:cs="Calibri"/>
          <w:lang w:val="en-CA"/>
        </w:rPr>
        <w:t xml:space="preserve"> This takes in a list and returns a sorted list based on the number of BallotPapers each candidate has associated with them.  </w:t>
      </w:r>
    </w:p>
    <w:p w:rsidR="0027479B" w:rsidRPr="003F0F44" w:rsidRDefault="0027479B" w:rsidP="0027479B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r w:rsidRPr="002252F0">
        <w:rPr>
          <w:rFonts w:cs="Calibri"/>
          <w:b/>
          <w:u w:val="single"/>
          <w:lang w:val="en-CA"/>
        </w:rPr>
        <w:t xml:space="preserve">int </w:t>
      </w:r>
      <w:proofErr w:type="gramStart"/>
      <w:r w:rsidRPr="002252F0">
        <w:rPr>
          <w:rFonts w:cs="Calibri"/>
          <w:b/>
          <w:u w:val="single"/>
          <w:lang w:val="en-CA"/>
        </w:rPr>
        <w:t>CheckForValidNumberInput(</w:t>
      </w:r>
      <w:proofErr w:type="gramEnd"/>
      <w:r w:rsidRPr="002252F0">
        <w:rPr>
          <w:rFonts w:cs="Calibri"/>
          <w:b/>
          <w:u w:val="single"/>
          <w:lang w:val="en-CA"/>
        </w:rPr>
        <w:t>)</w:t>
      </w:r>
      <w:r w:rsidR="003F0F44">
        <w:rPr>
          <w:rFonts w:cs="Calibri"/>
          <w:b/>
          <w:u w:val="single"/>
          <w:lang w:val="en-CA"/>
        </w:rPr>
        <w:t>:</w:t>
      </w:r>
      <w:r w:rsidR="003F0F44">
        <w:rPr>
          <w:rFonts w:cs="Calibri"/>
          <w:lang w:val="en-CA"/>
        </w:rPr>
        <w:t xml:space="preserve"> This function asks a user for a valid number input and returns a validated number input.  </w:t>
      </w:r>
    </w:p>
    <w:p w:rsidR="0027479B" w:rsidRPr="003F0F44" w:rsidRDefault="0027479B" w:rsidP="0027479B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r w:rsidRPr="002252F0">
        <w:rPr>
          <w:rFonts w:cs="Calibri"/>
          <w:b/>
          <w:u w:val="single"/>
          <w:lang w:val="en-CA"/>
        </w:rPr>
        <w:t xml:space="preserve">bool </w:t>
      </w:r>
      <w:proofErr w:type="gramStart"/>
      <w:r w:rsidRPr="002252F0">
        <w:rPr>
          <w:rFonts w:cs="Calibri"/>
          <w:b/>
          <w:u w:val="single"/>
          <w:lang w:val="en-CA"/>
        </w:rPr>
        <w:t>AskForInput(</w:t>
      </w:r>
      <w:proofErr w:type="gramEnd"/>
      <w:r w:rsidRPr="002252F0">
        <w:rPr>
          <w:rFonts w:cs="Calibri"/>
          <w:b/>
          <w:u w:val="single"/>
          <w:lang w:val="en-CA"/>
        </w:rPr>
        <w:t>std::string message)</w:t>
      </w:r>
      <w:r w:rsidR="003F0F44">
        <w:rPr>
          <w:rFonts w:cs="Calibri"/>
          <w:b/>
          <w:u w:val="single"/>
          <w:lang w:val="en-CA"/>
        </w:rPr>
        <w:t>:</w:t>
      </w:r>
      <w:r w:rsidR="003F0F44">
        <w:rPr>
          <w:rFonts w:cs="Calibri"/>
          <w:lang w:val="en-CA"/>
        </w:rPr>
        <w:t xml:space="preserve"> This function asks a yes or no question and returns a validated Boolean answer.  </w:t>
      </w:r>
    </w:p>
    <w:p w:rsidR="0027479B" w:rsidRPr="003F0F44" w:rsidRDefault="0027479B" w:rsidP="0027479B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r w:rsidRPr="002252F0">
        <w:rPr>
          <w:rFonts w:cs="Calibri"/>
          <w:b/>
          <w:u w:val="single"/>
          <w:lang w:val="en-CA"/>
        </w:rPr>
        <w:lastRenderedPageBreak/>
        <w:t xml:space="preserve">char </w:t>
      </w:r>
      <w:proofErr w:type="gramStart"/>
      <w:r w:rsidRPr="002252F0">
        <w:rPr>
          <w:rFonts w:cs="Calibri"/>
          <w:b/>
          <w:u w:val="single"/>
          <w:lang w:val="en-CA"/>
        </w:rPr>
        <w:t>CheckForValidQuitInput(</w:t>
      </w:r>
      <w:proofErr w:type="gramEnd"/>
      <w:r w:rsidRPr="002252F0">
        <w:rPr>
          <w:rFonts w:cs="Calibri"/>
          <w:b/>
          <w:u w:val="single"/>
          <w:lang w:val="en-CA"/>
        </w:rPr>
        <w:t>)</w:t>
      </w:r>
      <w:r w:rsidR="003F0F44">
        <w:rPr>
          <w:rFonts w:cs="Calibri"/>
          <w:b/>
          <w:u w:val="single"/>
          <w:lang w:val="en-CA"/>
        </w:rPr>
        <w:t>:</w:t>
      </w:r>
      <w:r w:rsidR="003F0F44">
        <w:rPr>
          <w:rFonts w:cs="Calibri"/>
          <w:lang w:val="en-CA"/>
        </w:rPr>
        <w:t xml:space="preserve"> This function asks a yes or no question and returns a validated ‘y’ or ‘n’ char.  </w:t>
      </w:r>
    </w:p>
    <w:p w:rsidR="0027479B" w:rsidRPr="003F0F44" w:rsidRDefault="0027479B" w:rsidP="0027479B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r w:rsidRPr="002252F0">
        <w:rPr>
          <w:rFonts w:cs="Calibri"/>
          <w:b/>
          <w:u w:val="single"/>
          <w:lang w:val="en-CA"/>
        </w:rPr>
        <w:t xml:space="preserve">void </w:t>
      </w:r>
      <w:proofErr w:type="gramStart"/>
      <w:r w:rsidRPr="002252F0">
        <w:rPr>
          <w:rFonts w:cs="Calibri"/>
          <w:b/>
          <w:u w:val="single"/>
          <w:lang w:val="en-CA"/>
        </w:rPr>
        <w:t>StartVotingFile(</w:t>
      </w:r>
      <w:proofErr w:type="gramEnd"/>
      <w:r w:rsidRPr="002252F0">
        <w:rPr>
          <w:rFonts w:cs="Calibri"/>
          <w:b/>
          <w:u w:val="single"/>
          <w:lang w:val="en-CA"/>
        </w:rPr>
        <w:t>std::string fileName)</w:t>
      </w:r>
      <w:r w:rsidR="003F0F44">
        <w:rPr>
          <w:rFonts w:cs="Calibri"/>
          <w:b/>
          <w:u w:val="single"/>
          <w:lang w:val="en-CA"/>
        </w:rPr>
        <w:t>:</w:t>
      </w:r>
      <w:r w:rsidR="003F0F44">
        <w:rPr>
          <w:rFonts w:cs="Calibri"/>
          <w:lang w:val="en-CA"/>
        </w:rPr>
        <w:t xml:space="preserve"> This starts the vote counting program based on a loaded file.  </w:t>
      </w:r>
    </w:p>
    <w:p w:rsidR="0027479B" w:rsidRPr="003F0F44" w:rsidRDefault="0027479B" w:rsidP="0027479B">
      <w:pPr>
        <w:autoSpaceDE w:val="0"/>
        <w:autoSpaceDN w:val="0"/>
        <w:adjustRightInd w:val="0"/>
        <w:spacing w:before="0" w:after="0" w:line="240" w:lineRule="auto"/>
        <w:rPr>
          <w:rFonts w:cs="Calibri"/>
          <w:lang w:val="en-CA"/>
        </w:rPr>
      </w:pPr>
      <w:proofErr w:type="gramStart"/>
      <w:r w:rsidRPr="002252F0">
        <w:rPr>
          <w:rFonts w:cs="Calibri"/>
          <w:b/>
          <w:u w:val="single"/>
          <w:lang w:val="en-CA"/>
        </w:rPr>
        <w:t>std::</w:t>
      </w:r>
      <w:proofErr w:type="gramEnd"/>
      <w:r w:rsidRPr="002252F0">
        <w:rPr>
          <w:rFonts w:cs="Calibri"/>
          <w:b/>
          <w:u w:val="single"/>
          <w:lang w:val="en-CA"/>
        </w:rPr>
        <w:t>list&lt;Candidate&gt; ConvertToCandidates(std::list&lt;std::string&gt; candidatesString)</w:t>
      </w:r>
      <w:r w:rsidR="003F0F44">
        <w:rPr>
          <w:rFonts w:cs="Calibri"/>
          <w:b/>
          <w:u w:val="single"/>
          <w:lang w:val="en-CA"/>
        </w:rPr>
        <w:t>:</w:t>
      </w:r>
      <w:r w:rsidR="003F0F44">
        <w:rPr>
          <w:rFonts w:cs="Calibri"/>
          <w:lang w:val="en-CA"/>
        </w:rPr>
        <w:t xml:space="preserve"> This takes a list of string that is from a file and converts them into Candidate objects.  </w:t>
      </w:r>
    </w:p>
    <w:p w:rsidR="00FE0FD2" w:rsidRPr="003F0F44" w:rsidRDefault="0027479B" w:rsidP="003F0F44">
      <w:pPr>
        <w:autoSpaceDE w:val="0"/>
        <w:autoSpaceDN w:val="0"/>
        <w:adjustRightInd w:val="0"/>
        <w:spacing w:before="0" w:after="0" w:line="240" w:lineRule="auto"/>
        <w:rPr>
          <w:rFonts w:cs="Calibri"/>
          <w:b/>
          <w:lang w:val="en-CA"/>
        </w:rPr>
      </w:pPr>
      <w:proofErr w:type="gramStart"/>
      <w:r w:rsidRPr="002252F0">
        <w:rPr>
          <w:rFonts w:cs="Calibri"/>
          <w:b/>
          <w:u w:val="single"/>
          <w:lang w:val="en-CA"/>
        </w:rPr>
        <w:t>std::</w:t>
      </w:r>
      <w:proofErr w:type="gramEnd"/>
      <w:r w:rsidRPr="002252F0">
        <w:rPr>
          <w:rFonts w:cs="Calibri"/>
          <w:b/>
          <w:u w:val="single"/>
          <w:lang w:val="en-CA"/>
        </w:rPr>
        <w:t>list&lt;BallotPaper&gt; ConvertToBallotPapers(std::list&lt;std::string&gt; votesString, const std::list&lt;Candidate&gt; &amp;candidates)</w:t>
      </w:r>
      <w:r w:rsidR="003F0F44">
        <w:rPr>
          <w:rFonts w:cs="Calibri"/>
          <w:b/>
          <w:u w:val="single"/>
          <w:lang w:val="en-CA"/>
        </w:rPr>
        <w:t>:</w:t>
      </w:r>
      <w:r w:rsidR="003F0F44">
        <w:rPr>
          <w:rFonts w:cs="Calibri"/>
          <w:lang w:val="en-CA"/>
        </w:rPr>
        <w:t xml:space="preserve"> This takes a list of string that is from a file and converts them into BallotPaper objects.  </w:t>
      </w:r>
    </w:p>
    <w:p w:rsidR="008B477B" w:rsidRPr="00431A3E" w:rsidRDefault="00402D9A" w:rsidP="00402D9A">
      <w:pPr>
        <w:pStyle w:val="Heading1"/>
        <w:tabs>
          <w:tab w:val="left" w:pos="3330"/>
        </w:tabs>
        <w:rPr>
          <w:color w:val="auto"/>
        </w:rPr>
      </w:pPr>
      <w:bookmarkStart w:id="21" w:name="_Toc505783443"/>
      <w:r w:rsidRPr="00431A3E">
        <w:rPr>
          <w:color w:val="auto"/>
        </w:rPr>
        <w:t>Test Data</w:t>
      </w:r>
      <w:bookmarkEnd w:id="21"/>
    </w:p>
    <w:p w:rsidR="000A713B" w:rsidRDefault="003F0F44" w:rsidP="00402D9A">
      <w:r>
        <w:t>For the test data I have taken only two different files that are set up as the following</w:t>
      </w:r>
      <w:r w:rsidR="000A713B">
        <w:t>:</w:t>
      </w:r>
    </w:p>
    <w:p w:rsidR="000A713B" w:rsidRDefault="003F0F44" w:rsidP="00402D9A">
      <w:r>
        <w:t xml:space="preserve">The first file has five different Candidates </w:t>
      </w:r>
      <w:r w:rsidR="000A713B">
        <w:t>and seventeen different voters to make the BallotPapers.  The file is set up as:</w:t>
      </w:r>
    </w:p>
    <w:p w:rsidR="000A713B" w:rsidRDefault="000A713B" w:rsidP="000A713B">
      <w:pPr>
        <w:spacing w:before="0" w:after="0" w:line="240" w:lineRule="auto"/>
        <w:ind w:left="1440"/>
      </w:pPr>
      <w:r>
        <w:t>#Candidates (</w:t>
      </w:r>
      <w:proofErr w:type="gramStart"/>
      <w:r>
        <w:t>name,party</w:t>
      </w:r>
      <w:proofErr w:type="gramEnd"/>
      <w:r>
        <w:t>)</w:t>
      </w:r>
    </w:p>
    <w:p w:rsidR="000A713B" w:rsidRDefault="000A713B" w:rsidP="000A713B">
      <w:pPr>
        <w:spacing w:before="0" w:after="0" w:line="240" w:lineRule="auto"/>
        <w:ind w:left="1440"/>
      </w:pPr>
      <w:proofErr w:type="gramStart"/>
      <w:r>
        <w:t>one,one</w:t>
      </w:r>
      <w:proofErr w:type="gramEnd"/>
    </w:p>
    <w:p w:rsidR="000A713B" w:rsidRDefault="000A713B" w:rsidP="000A713B">
      <w:pPr>
        <w:spacing w:before="0" w:after="0" w:line="240" w:lineRule="auto"/>
        <w:ind w:left="1440"/>
      </w:pPr>
      <w:proofErr w:type="gramStart"/>
      <w:r>
        <w:t>two,two</w:t>
      </w:r>
      <w:proofErr w:type="gramEnd"/>
    </w:p>
    <w:p w:rsidR="000A713B" w:rsidRDefault="000A713B" w:rsidP="000A713B">
      <w:pPr>
        <w:spacing w:before="0" w:after="0" w:line="240" w:lineRule="auto"/>
        <w:ind w:left="1440"/>
      </w:pPr>
      <w:proofErr w:type="gramStart"/>
      <w:r>
        <w:t>three,three</w:t>
      </w:r>
      <w:proofErr w:type="gramEnd"/>
    </w:p>
    <w:p w:rsidR="000A713B" w:rsidRDefault="000A713B" w:rsidP="000A713B">
      <w:pPr>
        <w:spacing w:before="0" w:after="0" w:line="240" w:lineRule="auto"/>
        <w:ind w:left="1440"/>
      </w:pPr>
      <w:proofErr w:type="gramStart"/>
      <w:r>
        <w:t>four,four</w:t>
      </w:r>
      <w:proofErr w:type="gramEnd"/>
    </w:p>
    <w:p w:rsidR="000A713B" w:rsidRDefault="000A713B" w:rsidP="000A713B">
      <w:pPr>
        <w:spacing w:before="0" w:after="0" w:line="240" w:lineRule="auto"/>
        <w:ind w:left="1440"/>
      </w:pPr>
      <w:proofErr w:type="gramStart"/>
      <w:r>
        <w:t>five,five</w:t>
      </w:r>
      <w:proofErr w:type="gramEnd"/>
    </w:p>
    <w:p w:rsidR="000A713B" w:rsidRDefault="000A713B" w:rsidP="000A713B">
      <w:pPr>
        <w:spacing w:before="0" w:after="0" w:line="240" w:lineRule="auto"/>
        <w:ind w:left="1440"/>
      </w:pPr>
    </w:p>
    <w:p w:rsidR="000A713B" w:rsidRDefault="000A713B" w:rsidP="000A713B">
      <w:pPr>
        <w:spacing w:before="0" w:after="0" w:line="240" w:lineRule="auto"/>
        <w:ind w:left="1440"/>
      </w:pPr>
      <w:r>
        <w:t>#Voters (</w:t>
      </w:r>
      <w:proofErr w:type="gramStart"/>
      <w:r>
        <w:t>firstPreference,secondPreference</w:t>
      </w:r>
      <w:proofErr w:type="gramEnd"/>
      <w:r>
        <w:t>,thirdPreference)</w:t>
      </w:r>
    </w:p>
    <w:p w:rsidR="000A713B" w:rsidRDefault="000A713B" w:rsidP="000A713B">
      <w:pPr>
        <w:spacing w:before="0" w:after="0" w:line="240" w:lineRule="auto"/>
        <w:ind w:left="1440"/>
      </w:pPr>
      <w:r>
        <w:t>1,4,3,2,5</w:t>
      </w:r>
    </w:p>
    <w:p w:rsidR="000A713B" w:rsidRDefault="000A713B" w:rsidP="000A713B">
      <w:pPr>
        <w:spacing w:before="0" w:after="0" w:line="240" w:lineRule="auto"/>
        <w:ind w:left="1440"/>
      </w:pPr>
      <w:r>
        <w:t>2,3,4,5,1</w:t>
      </w:r>
    </w:p>
    <w:p w:rsidR="000A713B" w:rsidRDefault="000A713B" w:rsidP="000A713B">
      <w:pPr>
        <w:spacing w:before="0" w:after="0" w:line="240" w:lineRule="auto"/>
        <w:ind w:left="1440"/>
      </w:pPr>
      <w:r>
        <w:t>1,4,3,5,2</w:t>
      </w:r>
    </w:p>
    <w:p w:rsidR="000A713B" w:rsidRDefault="000A713B" w:rsidP="000A713B">
      <w:pPr>
        <w:spacing w:before="0" w:after="0" w:line="240" w:lineRule="auto"/>
        <w:ind w:left="1440"/>
      </w:pPr>
      <w:r>
        <w:t>2,3,4,5,1</w:t>
      </w:r>
    </w:p>
    <w:p w:rsidR="000A713B" w:rsidRDefault="000A713B" w:rsidP="000A713B">
      <w:pPr>
        <w:spacing w:before="0" w:after="0" w:line="240" w:lineRule="auto"/>
        <w:ind w:left="1440"/>
      </w:pPr>
      <w:r>
        <w:t>3,1,4,5,2</w:t>
      </w:r>
    </w:p>
    <w:p w:rsidR="000A713B" w:rsidRDefault="000A713B" w:rsidP="000A713B">
      <w:pPr>
        <w:spacing w:before="0" w:after="0" w:line="240" w:lineRule="auto"/>
        <w:ind w:left="1440"/>
      </w:pPr>
      <w:r>
        <w:t>1,5,4,3,2</w:t>
      </w:r>
    </w:p>
    <w:p w:rsidR="000A713B" w:rsidRDefault="000A713B" w:rsidP="000A713B">
      <w:pPr>
        <w:spacing w:before="0" w:after="0" w:line="240" w:lineRule="auto"/>
        <w:ind w:left="1440"/>
      </w:pPr>
      <w:r>
        <w:t>2,5,4,3,1</w:t>
      </w:r>
    </w:p>
    <w:p w:rsidR="000A713B" w:rsidRDefault="000A713B" w:rsidP="000A713B">
      <w:pPr>
        <w:spacing w:before="0" w:after="0" w:line="240" w:lineRule="auto"/>
        <w:ind w:left="1440"/>
      </w:pPr>
      <w:r>
        <w:t>3,2,4,5,1</w:t>
      </w:r>
    </w:p>
    <w:p w:rsidR="000A713B" w:rsidRDefault="000A713B" w:rsidP="000A713B">
      <w:pPr>
        <w:spacing w:before="0" w:after="0" w:line="240" w:lineRule="auto"/>
        <w:ind w:left="1440"/>
      </w:pPr>
      <w:r>
        <w:t>4,2,1,5,3</w:t>
      </w:r>
    </w:p>
    <w:p w:rsidR="000A713B" w:rsidRDefault="000A713B" w:rsidP="000A713B">
      <w:pPr>
        <w:spacing w:before="0" w:after="0" w:line="240" w:lineRule="auto"/>
        <w:ind w:left="1440"/>
      </w:pPr>
      <w:r>
        <w:t>1,3,4,5,2</w:t>
      </w:r>
    </w:p>
    <w:p w:rsidR="000A713B" w:rsidRDefault="000A713B" w:rsidP="000A713B">
      <w:pPr>
        <w:spacing w:before="0" w:after="0" w:line="240" w:lineRule="auto"/>
        <w:ind w:left="1440"/>
      </w:pPr>
      <w:r>
        <w:t>2,4,1,5,3</w:t>
      </w:r>
    </w:p>
    <w:p w:rsidR="000A713B" w:rsidRDefault="000A713B" w:rsidP="000A713B">
      <w:pPr>
        <w:spacing w:before="0" w:after="0" w:line="240" w:lineRule="auto"/>
        <w:ind w:left="1440"/>
      </w:pPr>
      <w:r>
        <w:t>3,1,2,4,5</w:t>
      </w:r>
    </w:p>
    <w:p w:rsidR="000A713B" w:rsidRDefault="000A713B" w:rsidP="000A713B">
      <w:pPr>
        <w:spacing w:before="0" w:after="0" w:line="240" w:lineRule="auto"/>
        <w:ind w:left="1440"/>
      </w:pPr>
      <w:r>
        <w:t>4,3,1,5,2</w:t>
      </w:r>
    </w:p>
    <w:p w:rsidR="000A713B" w:rsidRDefault="000A713B" w:rsidP="000A713B">
      <w:pPr>
        <w:spacing w:before="0" w:after="0" w:line="240" w:lineRule="auto"/>
        <w:ind w:left="1440"/>
      </w:pPr>
      <w:r>
        <w:t>5,2,1,3,4</w:t>
      </w:r>
    </w:p>
    <w:p w:rsidR="000A713B" w:rsidRDefault="000A713B" w:rsidP="000A713B">
      <w:pPr>
        <w:spacing w:before="0" w:after="0" w:line="240" w:lineRule="auto"/>
        <w:ind w:left="1440"/>
      </w:pPr>
      <w:r>
        <w:t>5,2,3,1,4</w:t>
      </w:r>
    </w:p>
    <w:p w:rsidR="000A713B" w:rsidRDefault="000A713B" w:rsidP="000A713B">
      <w:pPr>
        <w:spacing w:before="0" w:after="0" w:line="240" w:lineRule="auto"/>
        <w:ind w:left="1440"/>
      </w:pPr>
      <w:r>
        <w:t>4,1,2,3,5</w:t>
      </w:r>
    </w:p>
    <w:p w:rsidR="000A713B" w:rsidRDefault="000A713B" w:rsidP="000A713B">
      <w:pPr>
        <w:spacing w:before="0" w:after="0" w:line="240" w:lineRule="auto"/>
        <w:ind w:left="1440"/>
      </w:pPr>
      <w:r>
        <w:t>5,4,3,2,1</w:t>
      </w:r>
    </w:p>
    <w:p w:rsidR="00402D9A" w:rsidRDefault="000A713B" w:rsidP="000A713B">
      <w:pPr>
        <w:spacing w:before="0" w:after="0" w:line="240" w:lineRule="auto"/>
      </w:pPr>
      <w:r>
        <w:t xml:space="preserve">This data is set up to simulate a few different ties and BallotPapers having to go to the third or fourth preference for the Candidates.  With this data the whole race will finish in 5 rounds and Candidate two will always win. </w:t>
      </w:r>
    </w:p>
    <w:p w:rsidR="000A713B" w:rsidRDefault="000A713B" w:rsidP="000A713B">
      <w:pPr>
        <w:spacing w:before="0" w:after="0" w:line="240" w:lineRule="auto"/>
      </w:pPr>
    </w:p>
    <w:p w:rsidR="000A713B" w:rsidRDefault="000A713B" w:rsidP="000A713B">
      <w:pPr>
        <w:spacing w:before="0" w:after="0" w:line="240" w:lineRule="auto"/>
      </w:pPr>
      <w:r>
        <w:lastRenderedPageBreak/>
        <w:t xml:space="preserve">The second file is much simpler has it only has three candidates and four voters to make the BallotPapers.  The file is set up as: </w:t>
      </w:r>
    </w:p>
    <w:p w:rsidR="000A713B" w:rsidRDefault="000A713B" w:rsidP="000A713B">
      <w:pPr>
        <w:spacing w:before="0" w:after="0" w:line="240" w:lineRule="auto"/>
        <w:ind w:left="1440"/>
      </w:pPr>
      <w:r>
        <w:t xml:space="preserve">#Candidates </w:t>
      </w:r>
      <w:proofErr w:type="gramStart"/>
      <w:r>
        <w:t>(</w:t>
      </w:r>
      <w:r w:rsidR="00240A5E">
        <w:t xml:space="preserve"> </w:t>
      </w:r>
      <w:r>
        <w:t>name</w:t>
      </w:r>
      <w:proofErr w:type="gramEnd"/>
      <w:r>
        <w:t>,party)</w:t>
      </w:r>
    </w:p>
    <w:p w:rsidR="000A713B" w:rsidRDefault="000A713B" w:rsidP="000A713B">
      <w:pPr>
        <w:spacing w:before="0" w:after="0" w:line="240" w:lineRule="auto"/>
        <w:ind w:left="1440"/>
      </w:pPr>
      <w:proofErr w:type="gramStart"/>
      <w:r>
        <w:t>one,one</w:t>
      </w:r>
      <w:proofErr w:type="gramEnd"/>
    </w:p>
    <w:p w:rsidR="000A713B" w:rsidRDefault="000A713B" w:rsidP="000A713B">
      <w:pPr>
        <w:spacing w:before="0" w:after="0" w:line="240" w:lineRule="auto"/>
        <w:ind w:left="1440"/>
      </w:pPr>
      <w:proofErr w:type="gramStart"/>
      <w:r>
        <w:t>two,two</w:t>
      </w:r>
      <w:proofErr w:type="gramEnd"/>
    </w:p>
    <w:p w:rsidR="000A713B" w:rsidRDefault="000A713B" w:rsidP="000A713B">
      <w:pPr>
        <w:spacing w:before="0" w:after="0" w:line="240" w:lineRule="auto"/>
        <w:ind w:left="1440"/>
      </w:pPr>
      <w:proofErr w:type="gramStart"/>
      <w:r>
        <w:t>three,three</w:t>
      </w:r>
      <w:proofErr w:type="gramEnd"/>
    </w:p>
    <w:p w:rsidR="000A713B" w:rsidRDefault="000A713B" w:rsidP="000A713B">
      <w:pPr>
        <w:spacing w:before="0" w:after="0" w:line="240" w:lineRule="auto"/>
        <w:ind w:left="1440"/>
      </w:pPr>
    </w:p>
    <w:p w:rsidR="000A713B" w:rsidRDefault="000A713B" w:rsidP="000A713B">
      <w:pPr>
        <w:spacing w:before="0" w:after="0" w:line="240" w:lineRule="auto"/>
        <w:ind w:left="1440"/>
      </w:pPr>
      <w:r>
        <w:t>#Voters (</w:t>
      </w:r>
      <w:proofErr w:type="gramStart"/>
      <w:r>
        <w:t>firstPreference,secondPreference</w:t>
      </w:r>
      <w:proofErr w:type="gramEnd"/>
      <w:r>
        <w:t>,thirdPreference)</w:t>
      </w:r>
    </w:p>
    <w:p w:rsidR="000A713B" w:rsidRDefault="000A713B" w:rsidP="000A713B">
      <w:pPr>
        <w:spacing w:before="0" w:after="0" w:line="240" w:lineRule="auto"/>
        <w:ind w:left="1440"/>
      </w:pPr>
      <w:r>
        <w:t>1,2,3</w:t>
      </w:r>
    </w:p>
    <w:p w:rsidR="000A713B" w:rsidRDefault="000A713B" w:rsidP="000A713B">
      <w:pPr>
        <w:spacing w:before="0" w:after="0" w:line="240" w:lineRule="auto"/>
        <w:ind w:left="1440"/>
      </w:pPr>
      <w:r>
        <w:t>2,3,1</w:t>
      </w:r>
    </w:p>
    <w:p w:rsidR="000A713B" w:rsidRDefault="000A713B" w:rsidP="000A713B">
      <w:pPr>
        <w:spacing w:before="0" w:after="0" w:line="240" w:lineRule="auto"/>
        <w:ind w:left="1440"/>
      </w:pPr>
      <w:r>
        <w:t>3,1,2</w:t>
      </w:r>
    </w:p>
    <w:p w:rsidR="000A713B" w:rsidRDefault="000A713B" w:rsidP="000A713B">
      <w:pPr>
        <w:spacing w:before="0" w:after="0" w:line="240" w:lineRule="auto"/>
        <w:ind w:left="1440"/>
      </w:pPr>
      <w:r>
        <w:t>1,2,3</w:t>
      </w:r>
    </w:p>
    <w:p w:rsidR="00402D9A" w:rsidRDefault="000A713B" w:rsidP="00A27D96">
      <w:pPr>
        <w:spacing w:before="0" w:after="0" w:line="240" w:lineRule="auto"/>
      </w:pPr>
      <w:r>
        <w:t>T</w:t>
      </w:r>
      <w:r w:rsidR="00240A5E">
        <w:t xml:space="preserve">his data was used to determine of how the randomness of determining who lost based on a tie can affect the outcome of the race.  The first round Candidate two and three tie and if Candidate two loses in the first round, </w:t>
      </w:r>
      <w:r w:rsidR="0026442C">
        <w:t>t</w:t>
      </w:r>
      <w:r w:rsidR="00240A5E">
        <w:t xml:space="preserve">hen in next round there’s another tie between Candidate one and three. </w:t>
      </w:r>
      <w:r w:rsidR="0026442C">
        <w:t xml:space="preserve">The winner if Candidate two is the first one out is a 50/50 split between Candidate one and three.  Now if Candidate three loses in the first round, instead of Candidate two, then Candidate one wins every time. </w:t>
      </w:r>
    </w:p>
    <w:p w:rsidR="00A27D96" w:rsidRDefault="00A27D96" w:rsidP="00A27D96">
      <w:pPr>
        <w:pStyle w:val="Heading1"/>
        <w:rPr>
          <w:color w:val="auto"/>
        </w:rPr>
      </w:pPr>
      <w:bookmarkStart w:id="22" w:name="_Toc505783444"/>
      <w:r w:rsidRPr="00A27D96">
        <w:rPr>
          <w:color w:val="auto"/>
        </w:rPr>
        <w:t>Sample Execution</w:t>
      </w:r>
      <w:r w:rsidR="00647C45">
        <w:rPr>
          <w:color w:val="auto"/>
        </w:rPr>
        <w:t xml:space="preserve"> (5 Candidates, 17 Voters)</w:t>
      </w:r>
      <w:bookmarkEnd w:id="22"/>
    </w:p>
    <w:p w:rsidR="00A27D96" w:rsidRDefault="00A27D96" w:rsidP="00A27D96">
      <w:r>
        <w:rPr>
          <w:noProof/>
        </w:rPr>
        <w:drawing>
          <wp:inline distT="0" distB="0" distL="0" distR="0" wp14:anchorId="4E8690A8" wp14:editId="4009AAD3">
            <wp:extent cx="5486400" cy="2869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45" w:rsidRDefault="00647C45" w:rsidP="00A27D96">
      <w:r>
        <w:rPr>
          <w:noProof/>
        </w:rPr>
        <w:lastRenderedPageBreak/>
        <w:drawing>
          <wp:inline distT="0" distB="0" distL="0" distR="0" wp14:anchorId="12AE0817" wp14:editId="7220C139">
            <wp:extent cx="5486400" cy="2869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45" w:rsidRDefault="00647C45" w:rsidP="00A27D96">
      <w:r>
        <w:rPr>
          <w:noProof/>
        </w:rPr>
        <w:drawing>
          <wp:inline distT="0" distB="0" distL="0" distR="0" wp14:anchorId="77FD056D" wp14:editId="42447D9D">
            <wp:extent cx="5486400" cy="2869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FA" w:rsidRDefault="00EF68FA" w:rsidP="00EF68FA">
      <w:pPr>
        <w:pStyle w:val="Heading1"/>
        <w:rPr>
          <w:color w:val="auto"/>
        </w:rPr>
      </w:pPr>
      <w:bookmarkStart w:id="23" w:name="_Toc505783445"/>
      <w:r w:rsidRPr="00A27D96">
        <w:rPr>
          <w:color w:val="auto"/>
        </w:rPr>
        <w:lastRenderedPageBreak/>
        <w:t>Sample Execution</w:t>
      </w:r>
      <w:r>
        <w:rPr>
          <w:color w:val="auto"/>
        </w:rPr>
        <w:t xml:space="preserve"> (</w:t>
      </w:r>
      <w:r w:rsidR="00243A5A">
        <w:rPr>
          <w:color w:val="auto"/>
        </w:rPr>
        <w:t>3</w:t>
      </w:r>
      <w:r>
        <w:rPr>
          <w:color w:val="auto"/>
        </w:rPr>
        <w:t xml:space="preserve"> Candidates, </w:t>
      </w:r>
      <w:r w:rsidR="00243A5A">
        <w:rPr>
          <w:color w:val="auto"/>
        </w:rPr>
        <w:t>4</w:t>
      </w:r>
      <w:r>
        <w:rPr>
          <w:color w:val="auto"/>
        </w:rPr>
        <w:t xml:space="preserve"> Voters)</w:t>
      </w:r>
      <w:bookmarkEnd w:id="23"/>
    </w:p>
    <w:p w:rsidR="00F12830" w:rsidRPr="00F12830" w:rsidRDefault="00F12830" w:rsidP="00F12830">
      <w:r>
        <w:rPr>
          <w:noProof/>
        </w:rPr>
        <w:drawing>
          <wp:inline distT="0" distB="0" distL="0" distR="0" wp14:anchorId="28C2BCFA" wp14:editId="5874C6CA">
            <wp:extent cx="5486400" cy="2869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5A" w:rsidRPr="00243A5A" w:rsidRDefault="00243A5A" w:rsidP="00243A5A"/>
    <w:sectPr w:rsidR="00243A5A" w:rsidRPr="00243A5A">
      <w:foot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FE9" w:rsidRDefault="00685FE9">
      <w:pPr>
        <w:spacing w:before="0" w:after="0" w:line="240" w:lineRule="auto"/>
      </w:pPr>
      <w:r>
        <w:separator/>
      </w:r>
    </w:p>
  </w:endnote>
  <w:endnote w:type="continuationSeparator" w:id="0">
    <w:p w:rsidR="00685FE9" w:rsidRDefault="00685F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13B" w:rsidRDefault="000A713B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102F9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FE9" w:rsidRDefault="00685FE9">
      <w:pPr>
        <w:spacing w:before="0" w:after="0" w:line="240" w:lineRule="auto"/>
      </w:pPr>
      <w:r>
        <w:separator/>
      </w:r>
    </w:p>
  </w:footnote>
  <w:footnote w:type="continuationSeparator" w:id="0">
    <w:p w:rsidR="00685FE9" w:rsidRDefault="00685FE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7751AF2"/>
    <w:multiLevelType w:val="hybridMultilevel"/>
    <w:tmpl w:val="F43069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16"/>
  </w:num>
  <w:num w:numId="12">
    <w:abstractNumId w:val="15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74"/>
    <w:rsid w:val="00013999"/>
    <w:rsid w:val="0002185C"/>
    <w:rsid w:val="000748AA"/>
    <w:rsid w:val="000A713B"/>
    <w:rsid w:val="000B3180"/>
    <w:rsid w:val="000C5254"/>
    <w:rsid w:val="000D2B5F"/>
    <w:rsid w:val="000E7124"/>
    <w:rsid w:val="000F43C0"/>
    <w:rsid w:val="000F7417"/>
    <w:rsid w:val="001102F9"/>
    <w:rsid w:val="00116F94"/>
    <w:rsid w:val="00123970"/>
    <w:rsid w:val="001309DB"/>
    <w:rsid w:val="0013578D"/>
    <w:rsid w:val="00144B83"/>
    <w:rsid w:val="00161DEE"/>
    <w:rsid w:val="001638F6"/>
    <w:rsid w:val="00194AAD"/>
    <w:rsid w:val="001A2000"/>
    <w:rsid w:val="002252F0"/>
    <w:rsid w:val="002257F1"/>
    <w:rsid w:val="00240A5E"/>
    <w:rsid w:val="00243A5A"/>
    <w:rsid w:val="00246DA6"/>
    <w:rsid w:val="00247FE8"/>
    <w:rsid w:val="0026442C"/>
    <w:rsid w:val="0027479B"/>
    <w:rsid w:val="0028423A"/>
    <w:rsid w:val="00284B9B"/>
    <w:rsid w:val="00287B91"/>
    <w:rsid w:val="002C7E07"/>
    <w:rsid w:val="002E2C70"/>
    <w:rsid w:val="0030529F"/>
    <w:rsid w:val="00314A4A"/>
    <w:rsid w:val="00315097"/>
    <w:rsid w:val="003209D6"/>
    <w:rsid w:val="00334A73"/>
    <w:rsid w:val="003422FF"/>
    <w:rsid w:val="003C393F"/>
    <w:rsid w:val="003F0F44"/>
    <w:rsid w:val="0040016F"/>
    <w:rsid w:val="00402D9A"/>
    <w:rsid w:val="00405876"/>
    <w:rsid w:val="00420C82"/>
    <w:rsid w:val="00431A3E"/>
    <w:rsid w:val="00451739"/>
    <w:rsid w:val="00475379"/>
    <w:rsid w:val="004952C4"/>
    <w:rsid w:val="004960A8"/>
    <w:rsid w:val="004D396D"/>
    <w:rsid w:val="005775C6"/>
    <w:rsid w:val="005858E4"/>
    <w:rsid w:val="005A1C5A"/>
    <w:rsid w:val="005E4BA8"/>
    <w:rsid w:val="006263B7"/>
    <w:rsid w:val="00635F35"/>
    <w:rsid w:val="00642820"/>
    <w:rsid w:val="00647C45"/>
    <w:rsid w:val="0068526A"/>
    <w:rsid w:val="00685FE9"/>
    <w:rsid w:val="00690EFD"/>
    <w:rsid w:val="007021DE"/>
    <w:rsid w:val="00716F52"/>
    <w:rsid w:val="00732607"/>
    <w:rsid w:val="007512E4"/>
    <w:rsid w:val="00753721"/>
    <w:rsid w:val="007A6FCF"/>
    <w:rsid w:val="007E378B"/>
    <w:rsid w:val="007E504A"/>
    <w:rsid w:val="00800409"/>
    <w:rsid w:val="00823078"/>
    <w:rsid w:val="008259CB"/>
    <w:rsid w:val="00844483"/>
    <w:rsid w:val="0085513D"/>
    <w:rsid w:val="00862ACD"/>
    <w:rsid w:val="008703FD"/>
    <w:rsid w:val="00896D22"/>
    <w:rsid w:val="008B477B"/>
    <w:rsid w:val="008C25B1"/>
    <w:rsid w:val="008F3A8A"/>
    <w:rsid w:val="00902288"/>
    <w:rsid w:val="00934F1C"/>
    <w:rsid w:val="009804CB"/>
    <w:rsid w:val="00982E7E"/>
    <w:rsid w:val="009B37BF"/>
    <w:rsid w:val="009C58EE"/>
    <w:rsid w:val="009C7FC2"/>
    <w:rsid w:val="009D2231"/>
    <w:rsid w:val="00A05693"/>
    <w:rsid w:val="00A122DB"/>
    <w:rsid w:val="00A27D96"/>
    <w:rsid w:val="00A358AA"/>
    <w:rsid w:val="00AB5DF0"/>
    <w:rsid w:val="00AC48F4"/>
    <w:rsid w:val="00AD165F"/>
    <w:rsid w:val="00AD2C84"/>
    <w:rsid w:val="00B03A28"/>
    <w:rsid w:val="00B47B7A"/>
    <w:rsid w:val="00B646B8"/>
    <w:rsid w:val="00BB0CB1"/>
    <w:rsid w:val="00BB7D21"/>
    <w:rsid w:val="00BF6067"/>
    <w:rsid w:val="00C13214"/>
    <w:rsid w:val="00C80BD4"/>
    <w:rsid w:val="00CF3A42"/>
    <w:rsid w:val="00D5413C"/>
    <w:rsid w:val="00D62726"/>
    <w:rsid w:val="00D81EEB"/>
    <w:rsid w:val="00DB78AC"/>
    <w:rsid w:val="00DB7D79"/>
    <w:rsid w:val="00DC07A3"/>
    <w:rsid w:val="00DD5EF9"/>
    <w:rsid w:val="00E005DC"/>
    <w:rsid w:val="00E041D5"/>
    <w:rsid w:val="00E11B8A"/>
    <w:rsid w:val="00E11C1F"/>
    <w:rsid w:val="00E2342E"/>
    <w:rsid w:val="00E31551"/>
    <w:rsid w:val="00E646D9"/>
    <w:rsid w:val="00EF08CE"/>
    <w:rsid w:val="00EF68FA"/>
    <w:rsid w:val="00F079FE"/>
    <w:rsid w:val="00F12830"/>
    <w:rsid w:val="00F47D7E"/>
    <w:rsid w:val="00F57C11"/>
    <w:rsid w:val="00F677F9"/>
    <w:rsid w:val="00F708D3"/>
    <w:rsid w:val="00FC7474"/>
    <w:rsid w:val="00FD1504"/>
    <w:rsid w:val="00FD3B2D"/>
    <w:rsid w:val="00FE0FD2"/>
    <w:rsid w:val="00FE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0B26FE"/>
  <w15:chartTrackingRefBased/>
  <w15:docId w15:val="{39FC5BDC-DEDE-44A1-B703-CD7F636B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96D"/>
    <w:rPr>
      <w:rFonts w:ascii="Calibri" w:hAnsi="Calibri"/>
      <w:color w:val="auto"/>
    </w:rPr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6263B7"/>
    <w:pPr>
      <w:keepNext/>
      <w:keepLines/>
      <w:spacing w:before="0" w:after="0"/>
      <w:jc w:val="center"/>
      <w:outlineLvl w:val="1"/>
    </w:pPr>
    <w:rPr>
      <w:rFonts w:ascii="Consolas" w:eastAsiaTheme="majorEastAsia" w:hAnsi="Consolas" w:cstheme="majorBidi"/>
      <w:caps/>
      <w:u w:val="single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rsid w:val="006263B7"/>
    <w:pPr>
      <w:spacing w:before="0" w:after="0" w:line="240" w:lineRule="auto"/>
      <w:contextualSpacing/>
    </w:pPr>
    <w:rPr>
      <w:rFonts w:ascii="Consolas" w:hAnsi="Consolas"/>
      <w:sz w:val="18"/>
    </w:r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263B7"/>
    <w:rPr>
      <w:rFonts w:ascii="Consolas" w:eastAsiaTheme="majorEastAsia" w:hAnsi="Consolas" w:cstheme="majorBidi"/>
      <w:caps/>
      <w:color w:val="auto"/>
      <w:u w:val="single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85513D"/>
    <w:rPr>
      <w:color w:val="993E2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JB93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9B64C-E084-4671-8459-94544AAF7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cover.dotx</Template>
  <TotalTime>1008</TotalTime>
  <Pages>20</Pages>
  <Words>4614</Words>
  <Characters>26301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Bradford</dc:creator>
  <cp:keywords/>
  <cp:lastModifiedBy>Christian Bradford</cp:lastModifiedBy>
  <cp:revision>57</cp:revision>
  <dcterms:created xsi:type="dcterms:W3CDTF">2018-02-03T23:29:00Z</dcterms:created>
  <dcterms:modified xsi:type="dcterms:W3CDTF">2018-02-07T16:17:00Z</dcterms:modified>
  <cp:version/>
</cp:coreProperties>
</file>